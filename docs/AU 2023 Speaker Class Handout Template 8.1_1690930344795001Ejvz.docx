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7F6D5" w14:textId="77777777" w:rsidR="008936B9" w:rsidRDefault="008936B9" w:rsidP="008936B9">
      <w:pPr>
        <w:spacing w:after="0"/>
        <w:jc w:val="center"/>
        <w:rPr>
          <w:highlight w:val="yellow"/>
        </w:rPr>
      </w:pPr>
      <w:r w:rsidRPr="008936B9">
        <w:rPr>
          <w:highlight w:val="yellow"/>
        </w:rPr>
        <w:t>[REMOVE THIS PAGE BEFORE SUBMITTING YOUR AU CLASS HANDOUT</w:t>
      </w:r>
      <w:r>
        <w:rPr>
          <w:highlight w:val="yellow"/>
        </w:rPr>
        <w:t xml:space="preserve"> </w:t>
      </w:r>
    </w:p>
    <w:p w14:paraId="3F2533ED" w14:textId="77777777" w:rsidR="00196A5F" w:rsidRDefault="008936B9" w:rsidP="008936B9">
      <w:pPr>
        <w:spacing w:after="0"/>
        <w:jc w:val="center"/>
      </w:pPr>
      <w:r>
        <w:rPr>
          <w:highlight w:val="yellow"/>
        </w:rPr>
        <w:t xml:space="preserve">IN </w:t>
      </w:r>
      <w:r w:rsidRPr="008936B9">
        <w:rPr>
          <w:b/>
          <w:highlight w:val="yellow"/>
        </w:rPr>
        <w:t>PDF FORMAT</w:t>
      </w:r>
      <w:r>
        <w:rPr>
          <w:highlight w:val="yellow"/>
        </w:rPr>
        <w:t xml:space="preserve"> </w:t>
      </w:r>
      <w:r w:rsidR="00196A5F">
        <w:rPr>
          <w:highlight w:val="yellow"/>
        </w:rPr>
        <w:t>VIA THE</w:t>
      </w:r>
      <w:r w:rsidRPr="008936B9">
        <w:rPr>
          <w:highlight w:val="yellow"/>
        </w:rPr>
        <w:t xml:space="preserve"> </w:t>
      </w:r>
      <w:r w:rsidR="00196A5F">
        <w:rPr>
          <w:highlight w:val="yellow"/>
        </w:rPr>
        <w:t>“UPLOAD SESSION FILES” TASK IN THE</w:t>
      </w:r>
      <w:r w:rsidR="00196A5F">
        <w:t xml:space="preserve"> </w:t>
      </w:r>
    </w:p>
    <w:p w14:paraId="1145F054" w14:textId="77777777" w:rsidR="00196A5F" w:rsidRPr="001137C3" w:rsidRDefault="00000000" w:rsidP="008936B9">
      <w:pPr>
        <w:spacing w:after="0"/>
        <w:jc w:val="center"/>
        <w:rPr>
          <w:color w:val="4F81BD" w:themeColor="accent1"/>
          <w:highlight w:val="yellow"/>
        </w:rPr>
      </w:pPr>
      <w:hyperlink r:id="rId11" w:history="1">
        <w:r w:rsidR="008936B9" w:rsidRPr="007B1FCF">
          <w:rPr>
            <w:rStyle w:val="Hyperlink"/>
            <w:highlight w:val="yellow"/>
          </w:rPr>
          <w:t>SPEAKER RESOURCE CENTER</w:t>
        </w:r>
      </w:hyperlink>
      <w:r w:rsidR="00196A5F" w:rsidRPr="001137C3">
        <w:rPr>
          <w:color w:val="4F81BD" w:themeColor="accent1"/>
          <w:highlight w:val="yellow"/>
        </w:rPr>
        <w:t>.</w:t>
      </w:r>
    </w:p>
    <w:p w14:paraId="43218934" w14:textId="77777777" w:rsidR="00196A5F" w:rsidRDefault="001C4643" w:rsidP="008936B9">
      <w:pPr>
        <w:spacing w:after="0"/>
        <w:jc w:val="center"/>
        <w:rPr>
          <w:highlight w:val="yellow"/>
        </w:rPr>
      </w:pPr>
      <w:r>
        <w:rPr>
          <w:highlight w:val="yellow"/>
        </w:rPr>
        <w:t xml:space="preserve">SAVE YOUR CLASS HANDOUT USING THE FOLLOWING CONVENTION: </w:t>
      </w:r>
    </w:p>
    <w:p w14:paraId="78995CB0" w14:textId="77777777" w:rsidR="008936B9" w:rsidRDefault="008A721B" w:rsidP="008936B9">
      <w:pPr>
        <w:spacing w:after="0"/>
        <w:jc w:val="center"/>
      </w:pPr>
      <w:r>
        <w:rPr>
          <w:b/>
          <w:highlight w:val="yellow"/>
        </w:rPr>
        <w:t>ClassHandout</w:t>
      </w:r>
      <w:r w:rsidR="006C3B53">
        <w:rPr>
          <w:b/>
          <w:highlight w:val="yellow"/>
        </w:rPr>
        <w:t>-SessionID</w:t>
      </w:r>
      <w:r>
        <w:rPr>
          <w:b/>
          <w:highlight w:val="yellow"/>
        </w:rPr>
        <w:t>-</w:t>
      </w:r>
      <w:r w:rsidR="001C4643">
        <w:rPr>
          <w:b/>
          <w:highlight w:val="yellow"/>
        </w:rPr>
        <w:t>LastName-AU20</w:t>
      </w:r>
      <w:r w:rsidR="00B74562">
        <w:rPr>
          <w:b/>
          <w:highlight w:val="yellow"/>
        </w:rPr>
        <w:t>2</w:t>
      </w:r>
      <w:r w:rsidR="00A13476">
        <w:rPr>
          <w:b/>
          <w:highlight w:val="yellow"/>
        </w:rPr>
        <w:t>2</w:t>
      </w:r>
      <w:r w:rsidR="001C4643">
        <w:rPr>
          <w:b/>
          <w:highlight w:val="yellow"/>
        </w:rPr>
        <w:t>.pdf</w:t>
      </w:r>
      <w:r w:rsidR="008936B9" w:rsidRPr="008936B9">
        <w:rPr>
          <w:highlight w:val="yellow"/>
        </w:rPr>
        <w:t>]</w:t>
      </w:r>
    </w:p>
    <w:p w14:paraId="2E85D31C" w14:textId="77777777" w:rsidR="001422A6" w:rsidRDefault="001422A6" w:rsidP="008936B9">
      <w:pPr>
        <w:spacing w:after="0"/>
      </w:pPr>
    </w:p>
    <w:p w14:paraId="5F00A6B9" w14:textId="77777777" w:rsidR="008936B9" w:rsidRDefault="008936B9" w:rsidP="008936B9">
      <w:pPr>
        <w:spacing w:after="0"/>
      </w:pPr>
      <w:r>
        <w:t xml:space="preserve">Use </w:t>
      </w:r>
      <w:r w:rsidR="001C0CF9">
        <w:t>this template to</w:t>
      </w:r>
      <w:r>
        <w:t xml:space="preserve"> author your </w:t>
      </w:r>
      <w:r w:rsidR="001C4643">
        <w:t>Autodesk University</w:t>
      </w:r>
      <w:r>
        <w:t xml:space="preserve"> class handout. </w:t>
      </w:r>
      <w:r w:rsidR="001C0CF9">
        <w:t xml:space="preserve">Have questions? </w:t>
      </w:r>
      <w:r w:rsidR="001C4643">
        <w:t>Email</w:t>
      </w:r>
      <w:r>
        <w:t xml:space="preserve"> the AU </w:t>
      </w:r>
      <w:r w:rsidR="001C4643">
        <w:t>Speaker Management Team</w:t>
      </w:r>
      <w:r>
        <w:t>:</w:t>
      </w:r>
    </w:p>
    <w:p w14:paraId="3708E0F9" w14:textId="77777777" w:rsidR="00C25377" w:rsidRDefault="00C25377" w:rsidP="00C25377">
      <w:pPr>
        <w:spacing w:after="0"/>
      </w:pPr>
    </w:p>
    <w:p w14:paraId="6AAB7B29" w14:textId="77777777" w:rsidR="00C25377" w:rsidRDefault="00000000" w:rsidP="008936B9">
      <w:pPr>
        <w:spacing w:after="0"/>
        <w:jc w:val="center"/>
      </w:pPr>
      <w:hyperlink r:id="rId12" w:history="1">
        <w:r w:rsidR="00C25377" w:rsidRPr="008636CE">
          <w:rPr>
            <w:rStyle w:val="Hyperlink"/>
          </w:rPr>
          <w:t>au.speaker@autodeskuniversity.com</w:t>
        </w:r>
      </w:hyperlink>
      <w:r w:rsidR="00C25377">
        <w:t xml:space="preserve"> </w:t>
      </w:r>
    </w:p>
    <w:p w14:paraId="4FA0B168" w14:textId="77777777" w:rsidR="008936B9" w:rsidRDefault="008936B9" w:rsidP="008936B9">
      <w:pPr>
        <w:spacing w:after="0"/>
        <w:jc w:val="center"/>
      </w:pPr>
    </w:p>
    <w:p w14:paraId="62C2B0A1" w14:textId="77777777" w:rsidR="00A53E7F" w:rsidRDefault="006E10F7" w:rsidP="008936B9">
      <w:pPr>
        <w:spacing w:after="0"/>
      </w:pPr>
      <w:r>
        <w:t xml:space="preserve">Your </w:t>
      </w:r>
      <w:r w:rsidR="00CF0E54">
        <w:t>AU class handout</w:t>
      </w:r>
      <w:r w:rsidR="008936B9">
        <w:t xml:space="preserve"> </w:t>
      </w:r>
      <w:r w:rsidR="00CF0E54">
        <w:t>is</w:t>
      </w:r>
      <w:r w:rsidR="008936B9">
        <w:t xml:space="preserve"> a </w:t>
      </w:r>
      <w:r>
        <w:t xml:space="preserve">valuable </w:t>
      </w:r>
      <w:r w:rsidR="00CF0E54">
        <w:t xml:space="preserve">resource </w:t>
      </w:r>
      <w:r>
        <w:t xml:space="preserve">that </w:t>
      </w:r>
      <w:r w:rsidR="00CF0E54" w:rsidRPr="00CF0E54">
        <w:t xml:space="preserve">your peers and industry professionals </w:t>
      </w:r>
      <w:r w:rsidR="00CF0E54">
        <w:t xml:space="preserve">won’t find anywhere else. </w:t>
      </w:r>
      <w:r>
        <w:t>Your handout will be accessible to a worldwide audience through</w:t>
      </w:r>
      <w:r w:rsidR="008027B7">
        <w:t xml:space="preserve"> the </w:t>
      </w:r>
      <w:hyperlink r:id="rId13" w:history="1">
        <w:r w:rsidR="007A2110">
          <w:rPr>
            <w:rStyle w:val="Hyperlink"/>
          </w:rPr>
          <w:t>AU website</w:t>
        </w:r>
      </w:hyperlink>
      <w:r w:rsidR="008027B7">
        <w:t xml:space="preserve"> and </w:t>
      </w:r>
      <w:r>
        <w:t>possibly other Autodesk University channels</w:t>
      </w:r>
      <w:r w:rsidR="009A5EA2">
        <w:t>, as well as conference attendees</w:t>
      </w:r>
      <w:r>
        <w:t xml:space="preserve">. It should offer a stand-alone takeaway for your readers. Use it to </w:t>
      </w:r>
      <w:r w:rsidR="008D758E">
        <w:t>showcase</w:t>
      </w:r>
      <w:r>
        <w:t xml:space="preserve"> y</w:t>
      </w:r>
      <w:r w:rsidR="008D758E">
        <w:t xml:space="preserve">our expertise and unique </w:t>
      </w:r>
      <w:r>
        <w:t>insights.</w:t>
      </w:r>
    </w:p>
    <w:p w14:paraId="61FF0620" w14:textId="77777777" w:rsidR="001C0CF9" w:rsidRDefault="001C0CF9" w:rsidP="008936B9">
      <w:pPr>
        <w:spacing w:after="0"/>
      </w:pPr>
    </w:p>
    <w:p w14:paraId="0F9ADA36" w14:textId="77777777" w:rsidR="001C0CF9" w:rsidRDefault="001C0CF9" w:rsidP="008936B9">
      <w:pPr>
        <w:spacing w:after="0"/>
      </w:pPr>
      <w:r>
        <w:t>As you write yo</w:t>
      </w:r>
      <w:r w:rsidR="001A5ED4">
        <w:t xml:space="preserve">ur AU </w:t>
      </w:r>
      <w:r w:rsidR="00CA0B6E">
        <w:t>class</w:t>
      </w:r>
      <w:r>
        <w:t xml:space="preserve"> handout, keep in mind the following:</w:t>
      </w:r>
    </w:p>
    <w:p w14:paraId="42B20243" w14:textId="77777777" w:rsidR="00ED79E6" w:rsidRDefault="00ED79E6" w:rsidP="008936B9">
      <w:pPr>
        <w:spacing w:after="0"/>
      </w:pPr>
    </w:p>
    <w:p w14:paraId="420DAA78" w14:textId="77777777" w:rsidR="00F731E8" w:rsidRDefault="00F731E8" w:rsidP="00F731E8">
      <w:pPr>
        <w:pStyle w:val="ListParagraph"/>
        <w:numPr>
          <w:ilvl w:val="0"/>
          <w:numId w:val="10"/>
        </w:numPr>
        <w:spacing w:after="0"/>
      </w:pPr>
      <w:r>
        <w:t>Your handout should NOT be the same as your presentation</w:t>
      </w:r>
      <w:r w:rsidR="009A3363">
        <w:t xml:space="preserve"> slides –</w:t>
      </w:r>
      <w:r w:rsidR="00ED79E6">
        <w:t xml:space="preserve"> a handout is more like a class outline with</w:t>
      </w:r>
      <w:r w:rsidR="009A3363">
        <w:t xml:space="preserve"> supplemental materials</w:t>
      </w:r>
      <w:r w:rsidR="00ED79E6">
        <w:t xml:space="preserve">. Think of it this way – what would an attendee write down as notes when attending your class? This is what you want to capture, and also direct them to how/where they can learn more. </w:t>
      </w:r>
    </w:p>
    <w:p w14:paraId="2151872D" w14:textId="77777777" w:rsidR="001C0CF9" w:rsidRDefault="001C0CF9" w:rsidP="008936B9">
      <w:pPr>
        <w:spacing w:after="0"/>
      </w:pPr>
    </w:p>
    <w:p w14:paraId="4FBB8B0F" w14:textId="77777777" w:rsidR="001C0CF9" w:rsidRDefault="001C0CF9" w:rsidP="001C0CF9">
      <w:pPr>
        <w:pStyle w:val="ListParagraph"/>
        <w:numPr>
          <w:ilvl w:val="0"/>
          <w:numId w:val="8"/>
        </w:numPr>
        <w:spacing w:after="0"/>
      </w:pPr>
      <w:r>
        <w:t xml:space="preserve">Nobody knows your audience like you do. </w:t>
      </w:r>
      <w:r w:rsidR="00F014E7">
        <w:t>Organize, structure, and write your materials for them—to maximize their understanding and learning</w:t>
      </w:r>
      <w:r>
        <w:t>.</w:t>
      </w:r>
      <w:r w:rsidR="00552D4F">
        <w:br/>
      </w:r>
    </w:p>
    <w:p w14:paraId="68D2A3C0" w14:textId="77777777" w:rsidR="00552D4F" w:rsidRDefault="00155A5C" w:rsidP="001C0CF9">
      <w:pPr>
        <w:pStyle w:val="ListParagraph"/>
        <w:numPr>
          <w:ilvl w:val="0"/>
          <w:numId w:val="8"/>
        </w:numPr>
        <w:spacing w:after="0"/>
      </w:pPr>
      <w:r>
        <w:t xml:space="preserve">Visual elements, illustrations, </w:t>
      </w:r>
      <w:r w:rsidR="00F014E7">
        <w:t xml:space="preserve">and </w:t>
      </w:r>
      <w:r>
        <w:t>screen grabs can help readers understand your process, your practice, and</w:t>
      </w:r>
      <w:r w:rsidR="00552D4F">
        <w:t xml:space="preserve"> the goals of your instruction. </w:t>
      </w:r>
      <w:r w:rsidR="00552D4F">
        <w:br/>
      </w:r>
    </w:p>
    <w:p w14:paraId="73E0ECC4" w14:textId="77777777" w:rsidR="001C0CF9" w:rsidRDefault="00552D4F" w:rsidP="001C0CF9">
      <w:pPr>
        <w:pStyle w:val="ListParagraph"/>
        <w:numPr>
          <w:ilvl w:val="0"/>
          <w:numId w:val="8"/>
        </w:numPr>
        <w:spacing w:after="0"/>
      </w:pPr>
      <w:r>
        <w:t xml:space="preserve">Links to other resources can also be powerful supplements to your instruction. </w:t>
      </w:r>
      <w:r w:rsidR="001C4643">
        <w:t>Classes</w:t>
      </w:r>
      <w:r w:rsidR="0067036F">
        <w:t xml:space="preserve"> on the </w:t>
      </w:r>
      <w:hyperlink r:id="rId14" w:history="1">
        <w:r w:rsidR="00E943A7">
          <w:rPr>
            <w:rStyle w:val="Hyperlink"/>
          </w:rPr>
          <w:t>AU website</w:t>
        </w:r>
      </w:hyperlink>
      <w:r w:rsidR="0067036F">
        <w:t xml:space="preserve"> </w:t>
      </w:r>
      <w:r w:rsidR="00CF0E54">
        <w:t xml:space="preserve">or existing </w:t>
      </w:r>
      <w:r>
        <w:t xml:space="preserve">resources in the </w:t>
      </w:r>
      <w:hyperlink r:id="rId15" w:history="1">
        <w:r w:rsidRPr="00CF0E54">
          <w:rPr>
            <w:rStyle w:val="Hyperlink"/>
          </w:rPr>
          <w:t>Autodesk Knowledge Network</w:t>
        </w:r>
      </w:hyperlink>
      <w:r w:rsidR="00CF0E54">
        <w:t xml:space="preserve"> (AKN), including </w:t>
      </w:r>
      <w:hyperlink r:id="rId16" w:history="1">
        <w:r w:rsidR="001C4643">
          <w:rPr>
            <w:rStyle w:val="Hyperlink"/>
          </w:rPr>
          <w:t>Autodesk S</w:t>
        </w:r>
        <w:r w:rsidR="00CF0E54" w:rsidRPr="00CF0E54">
          <w:rPr>
            <w:rStyle w:val="Hyperlink"/>
          </w:rPr>
          <w:t>creencasts</w:t>
        </w:r>
      </w:hyperlink>
      <w:r w:rsidR="00CF0E54">
        <w:t>, can provide important context for what you’re sharing. You can link to a</w:t>
      </w:r>
      <w:r w:rsidR="0067036F">
        <w:t xml:space="preserve"> class, </w:t>
      </w:r>
      <w:r w:rsidR="00CF0E54">
        <w:t xml:space="preserve">article or </w:t>
      </w:r>
      <w:r w:rsidR="00E943A7">
        <w:t>video</w:t>
      </w:r>
      <w:r w:rsidR="00CF0E54">
        <w:t xml:space="preserve"> you created, or something shared by other experts in the Autodesk community.  </w:t>
      </w:r>
      <w:r>
        <w:br/>
      </w:r>
    </w:p>
    <w:p w14:paraId="16E80A40" w14:textId="77777777" w:rsidR="0083200A" w:rsidRDefault="0083200A" w:rsidP="0083200A">
      <w:pPr>
        <w:pStyle w:val="ListParagraph"/>
        <w:numPr>
          <w:ilvl w:val="0"/>
          <w:numId w:val="8"/>
        </w:numPr>
        <w:spacing w:after="0"/>
      </w:pPr>
      <w:r>
        <w:t>To help you develop effective handouts for your class, view examples of highly-rated handouts:</w:t>
      </w:r>
    </w:p>
    <w:bookmarkStart w:id="0" w:name="_Hlk75520495"/>
    <w:p w14:paraId="5EDDF438" w14:textId="77777777" w:rsidR="0083200A" w:rsidRDefault="00C34585" w:rsidP="0083200A">
      <w:pPr>
        <w:pStyle w:val="ListParagraph"/>
        <w:numPr>
          <w:ilvl w:val="1"/>
          <w:numId w:val="8"/>
        </w:numPr>
        <w:spacing w:after="0"/>
      </w:pPr>
      <w:r>
        <w:fldChar w:fldCharType="begin"/>
      </w:r>
      <w:r>
        <w:instrText xml:space="preserve"> HYPERLINK "https://www.autodesk.com/autodesk-university/sites/default/files/media/file/2022-05/IndustryTalk-ClassHandoutCS500143ClassHandoutCS500143TudjaAU20211v2.pdf" </w:instrText>
      </w:r>
      <w:r>
        <w:fldChar w:fldCharType="separate"/>
      </w:r>
      <w:r w:rsidR="0083200A" w:rsidRPr="00C34585">
        <w:rPr>
          <w:rStyle w:val="Hyperlink"/>
        </w:rPr>
        <w:t>Example handout for Industry Talk</w:t>
      </w:r>
      <w:r>
        <w:fldChar w:fldCharType="end"/>
      </w:r>
      <w:r w:rsidR="0083200A">
        <w:t xml:space="preserve"> </w:t>
      </w:r>
      <w:r w:rsidR="00CA64B2">
        <w:t>(</w:t>
      </w:r>
      <w:r>
        <w:t>Ivana Tudja</w:t>
      </w:r>
      <w:r w:rsidR="00CA64B2">
        <w:t>)</w:t>
      </w:r>
      <w:r w:rsidR="0083200A">
        <w:t xml:space="preserve"> </w:t>
      </w:r>
    </w:p>
    <w:p w14:paraId="03EEE050" w14:textId="77777777" w:rsidR="0083200A" w:rsidRDefault="00000000" w:rsidP="0083200A">
      <w:pPr>
        <w:pStyle w:val="ListParagraph"/>
        <w:numPr>
          <w:ilvl w:val="1"/>
          <w:numId w:val="8"/>
        </w:numPr>
        <w:spacing w:after="0"/>
      </w:pPr>
      <w:hyperlink r:id="rId17" w:history="1">
        <w:r w:rsidR="0083200A" w:rsidRPr="00C34585">
          <w:rPr>
            <w:rStyle w:val="Hyperlink"/>
          </w:rPr>
          <w:t xml:space="preserve">Example handout for </w:t>
        </w:r>
        <w:r w:rsidR="00C34585" w:rsidRPr="00C34585">
          <w:rPr>
            <w:rStyle w:val="Hyperlink"/>
          </w:rPr>
          <w:t>Case Study</w:t>
        </w:r>
      </w:hyperlink>
      <w:r w:rsidR="0083200A">
        <w:t xml:space="preserve"> </w:t>
      </w:r>
      <w:r w:rsidR="00CA64B2">
        <w:t>(</w:t>
      </w:r>
      <w:r w:rsidR="00C34585">
        <w:t>Dawn Fidrick</w:t>
      </w:r>
      <w:r w:rsidR="00CA64B2">
        <w:t>)</w:t>
      </w:r>
    </w:p>
    <w:p w14:paraId="7E2019FA" w14:textId="77777777" w:rsidR="008465E6" w:rsidRDefault="00000000" w:rsidP="0083200A">
      <w:pPr>
        <w:pStyle w:val="ListParagraph"/>
        <w:numPr>
          <w:ilvl w:val="1"/>
          <w:numId w:val="8"/>
        </w:numPr>
        <w:spacing w:after="0"/>
      </w:pPr>
      <w:hyperlink r:id="rId18" w:history="1">
        <w:r w:rsidR="0083200A" w:rsidRPr="008465E6">
          <w:rPr>
            <w:rStyle w:val="Hyperlink"/>
          </w:rPr>
          <w:t>Example handout for Panel</w:t>
        </w:r>
      </w:hyperlink>
      <w:r w:rsidR="0083200A">
        <w:t xml:space="preserve"> </w:t>
      </w:r>
      <w:r w:rsidR="00CA64B2">
        <w:t>(</w:t>
      </w:r>
      <w:r w:rsidR="008465E6">
        <w:t>Clifton Cole</w:t>
      </w:r>
    </w:p>
    <w:bookmarkEnd w:id="0"/>
    <w:p w14:paraId="30917F83" w14:textId="77777777" w:rsidR="00155A5C" w:rsidRDefault="008465E6" w:rsidP="0083200A">
      <w:pPr>
        <w:pStyle w:val="ListParagraph"/>
        <w:numPr>
          <w:ilvl w:val="1"/>
          <w:numId w:val="8"/>
        </w:numPr>
        <w:spacing w:after="0"/>
      </w:pPr>
      <w:r>
        <w:fldChar w:fldCharType="begin"/>
      </w:r>
      <w:r>
        <w:instrText xml:space="preserve"> HYPERLINK "https://www.autodesk.com/autodesk-university/sites/default/files/media/file/2022-05/ProductDemo-ClassHandoutAS500050HandoutAS500050RinaSahayv2.pdf" </w:instrText>
      </w:r>
      <w:r>
        <w:fldChar w:fldCharType="separate"/>
      </w:r>
      <w:r w:rsidRPr="008465E6">
        <w:rPr>
          <w:rStyle w:val="Hyperlink"/>
        </w:rPr>
        <w:t>Example handout for Product Demo</w:t>
      </w:r>
      <w:r>
        <w:fldChar w:fldCharType="end"/>
      </w:r>
      <w:r>
        <w:t xml:space="preserve"> (Rina Sahay)</w:t>
      </w:r>
    </w:p>
    <w:p w14:paraId="58D58973" w14:textId="77777777" w:rsidR="008465E6" w:rsidRDefault="00000000" w:rsidP="0083200A">
      <w:pPr>
        <w:pStyle w:val="ListParagraph"/>
        <w:numPr>
          <w:ilvl w:val="1"/>
          <w:numId w:val="8"/>
        </w:numPr>
        <w:spacing w:after="0"/>
      </w:pPr>
      <w:hyperlink r:id="rId19" w:history="1">
        <w:r w:rsidR="008465E6" w:rsidRPr="008465E6">
          <w:rPr>
            <w:rStyle w:val="Hyperlink"/>
          </w:rPr>
          <w:t>Example handout for Technical Instruction</w:t>
        </w:r>
      </w:hyperlink>
      <w:r w:rsidR="008465E6">
        <w:t xml:space="preserve"> (</w:t>
      </w:r>
      <w:r w:rsidR="0088463F" w:rsidRPr="0088463F">
        <w:t>Ciro Cardoso</w:t>
      </w:r>
      <w:r w:rsidR="0088463F">
        <w:t>)</w:t>
      </w:r>
    </w:p>
    <w:p w14:paraId="1306D7D9" w14:textId="77777777" w:rsidR="0088463F" w:rsidRDefault="00000000" w:rsidP="0083200A">
      <w:pPr>
        <w:pStyle w:val="ListParagraph"/>
        <w:numPr>
          <w:ilvl w:val="1"/>
          <w:numId w:val="8"/>
        </w:numPr>
        <w:spacing w:after="0"/>
      </w:pPr>
      <w:hyperlink r:id="rId20" w:history="1">
        <w:r w:rsidR="0088463F" w:rsidRPr="0088463F">
          <w:rPr>
            <w:rStyle w:val="Hyperlink"/>
          </w:rPr>
          <w:t>Example handout for Roundtable</w:t>
        </w:r>
      </w:hyperlink>
      <w:r w:rsidR="0088463F">
        <w:t xml:space="preserve"> (Chad Franklin)</w:t>
      </w:r>
    </w:p>
    <w:p w14:paraId="089355DC" w14:textId="77777777" w:rsidR="00122444" w:rsidRDefault="00122444" w:rsidP="0088463F">
      <w:pPr>
        <w:pStyle w:val="ListParagraph"/>
        <w:spacing w:after="0"/>
        <w:ind w:left="1440"/>
      </w:pPr>
    </w:p>
    <w:p w14:paraId="17518AFA" w14:textId="77777777" w:rsidR="00BD699D" w:rsidRDefault="00BD699D" w:rsidP="0083200A">
      <w:pPr>
        <w:pStyle w:val="ListParagraph"/>
        <w:spacing w:after="0"/>
        <w:ind w:left="1440"/>
      </w:pPr>
    </w:p>
    <w:p w14:paraId="2E4D592F" w14:textId="77777777" w:rsidR="00E33536" w:rsidRPr="00E33536" w:rsidRDefault="00F81DB8" w:rsidP="00F81DB8">
      <w:pPr>
        <w:spacing w:after="0"/>
      </w:pPr>
      <w:r>
        <w:br w:type="page"/>
      </w:r>
    </w:p>
    <w:p w14:paraId="68633B09" w14:textId="77777777" w:rsidR="004D4B61" w:rsidRDefault="00554797" w:rsidP="004D4B61">
      <w:pPr>
        <w:pStyle w:val="AUClassID"/>
      </w:pPr>
      <w:r>
        <w:lastRenderedPageBreak/>
        <w:t>[CLASS ID]</w:t>
      </w:r>
    </w:p>
    <w:p w14:paraId="41DCB5BD" w14:textId="77777777" w:rsidR="00DE4658" w:rsidRPr="00811BC4" w:rsidRDefault="00764E76" w:rsidP="00DE4658">
      <w:pPr>
        <w:pStyle w:val="AUClassTitle"/>
      </w:pPr>
      <w:r w:rsidRPr="00811BC4">
        <w:t>[Class Title]</w:t>
      </w:r>
    </w:p>
    <w:p w14:paraId="4B34FBF6" w14:textId="77777777" w:rsidR="00DE4658" w:rsidRPr="00BC53F3" w:rsidRDefault="00764E76" w:rsidP="00BC53F3">
      <w:pPr>
        <w:pStyle w:val="AUStandard"/>
      </w:pPr>
      <w:r w:rsidRPr="00BC53F3">
        <w:t>[</w:t>
      </w:r>
      <w:r w:rsidR="00F44DAF">
        <w:t xml:space="preserve">Primary </w:t>
      </w:r>
      <w:r w:rsidRPr="00BC53F3">
        <w:t>Speaker Name]</w:t>
      </w:r>
    </w:p>
    <w:p w14:paraId="4AB2E036" w14:textId="77777777" w:rsidR="00DE4658" w:rsidRPr="00682BD3" w:rsidRDefault="00764E76" w:rsidP="00682BD3">
      <w:pPr>
        <w:pStyle w:val="AUStandard"/>
      </w:pPr>
      <w:r>
        <w:t>[</w:t>
      </w:r>
      <w:r w:rsidR="00F44DAF">
        <w:t xml:space="preserve">Primary </w:t>
      </w:r>
      <w:r>
        <w:t>Speaker Company]</w:t>
      </w:r>
    </w:p>
    <w:p w14:paraId="4B505B45" w14:textId="77777777" w:rsidR="00DE4658" w:rsidRPr="00682BD3" w:rsidRDefault="00DE4658" w:rsidP="00682BD3">
      <w:pPr>
        <w:pStyle w:val="AUStandard"/>
      </w:pPr>
    </w:p>
    <w:p w14:paraId="64CA563B" w14:textId="77777777" w:rsidR="00DE4658" w:rsidRPr="00682BD3" w:rsidRDefault="00764E76" w:rsidP="00682BD3">
      <w:pPr>
        <w:pStyle w:val="AUStandard"/>
      </w:pPr>
      <w:r>
        <w:t>[</w:t>
      </w:r>
      <w:r w:rsidR="00DE4658" w:rsidRPr="00682BD3">
        <w:t>Co</w:t>
      </w:r>
      <w:r w:rsidR="00AC011C">
        <w:t>-</w:t>
      </w:r>
      <w:r w:rsidR="00DE4658" w:rsidRPr="00682BD3">
        <w:t>Speaker</w:t>
      </w:r>
      <w:r w:rsidR="00F44DAF">
        <w:t>/Panelist</w:t>
      </w:r>
      <w:r w:rsidR="00E338D7" w:rsidRPr="00682BD3">
        <w:t xml:space="preserve"> Name</w:t>
      </w:r>
      <w:r>
        <w:t>]</w:t>
      </w:r>
    </w:p>
    <w:p w14:paraId="415B126A" w14:textId="77777777" w:rsidR="00DE4658" w:rsidRPr="00682BD3" w:rsidRDefault="00764E76" w:rsidP="00682BD3">
      <w:pPr>
        <w:pStyle w:val="AUStandard"/>
      </w:pPr>
      <w:r>
        <w:t>[</w:t>
      </w:r>
      <w:r w:rsidR="00DE4658" w:rsidRPr="00682BD3">
        <w:t>Co-Speaker</w:t>
      </w:r>
      <w:r w:rsidR="00F44DAF">
        <w:t>/Panelist</w:t>
      </w:r>
      <w:r w:rsidR="00DE4658" w:rsidRPr="00682BD3">
        <w:t xml:space="preserve"> Company</w:t>
      </w:r>
      <w:r>
        <w:t>]</w:t>
      </w:r>
    </w:p>
    <w:p w14:paraId="5DDE4572" w14:textId="77777777" w:rsidR="00DE4658" w:rsidRPr="00682BD3" w:rsidRDefault="00757423" w:rsidP="00682BD3">
      <w:pPr>
        <w:pStyle w:val="AUStandard"/>
      </w:pPr>
      <w:r w:rsidRPr="00757423">
        <w:rPr>
          <w:noProof/>
        </w:rPr>
        <mc:AlternateContent>
          <mc:Choice Requires="wps">
            <w:drawing>
              <wp:anchor distT="45720" distB="45720" distL="114300" distR="114300" simplePos="0" relativeHeight="251659264" behindDoc="0" locked="0" layoutInCell="1" allowOverlap="1" wp14:anchorId="27DB56F1" wp14:editId="24A324D6">
                <wp:simplePos x="0" y="0"/>
                <wp:positionH relativeFrom="column">
                  <wp:posOffset>38100</wp:posOffset>
                </wp:positionH>
                <wp:positionV relativeFrom="paragraph">
                  <wp:posOffset>296545</wp:posOffset>
                </wp:positionV>
                <wp:extent cx="5798820" cy="1404620"/>
                <wp:effectExtent l="0" t="0" r="1143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820" cy="1404620"/>
                        </a:xfrm>
                        <a:prstGeom prst="rect">
                          <a:avLst/>
                        </a:prstGeom>
                        <a:solidFill>
                          <a:srgbClr val="FFFFFF"/>
                        </a:solidFill>
                        <a:ln w="9525">
                          <a:solidFill>
                            <a:srgbClr val="000000"/>
                          </a:solidFill>
                          <a:miter lim="800000"/>
                          <a:headEnd/>
                          <a:tailEnd/>
                        </a:ln>
                      </wps:spPr>
                      <wps:txbx>
                        <w:txbxContent>
                          <w:p w14:paraId="3AF127DE" w14:textId="77777777" w:rsidR="004441DE" w:rsidRDefault="004441DE" w:rsidP="00757423">
                            <w:pPr>
                              <w:pStyle w:val="AUSectionHeading"/>
                            </w:pPr>
                            <w:r>
                              <w:t>Learning Objectives</w:t>
                            </w:r>
                          </w:p>
                          <w:p w14:paraId="50935639" w14:textId="77777777" w:rsidR="004441DE" w:rsidRDefault="004441DE" w:rsidP="00757423">
                            <w:pPr>
                              <w:pStyle w:val="AUBulletStyle"/>
                            </w:pPr>
                            <w:r>
                              <w:t>[Learning Objective 1]</w:t>
                            </w:r>
                          </w:p>
                          <w:p w14:paraId="3F5FBC19" w14:textId="77777777" w:rsidR="004441DE" w:rsidRDefault="004441DE" w:rsidP="00757423">
                            <w:pPr>
                              <w:pStyle w:val="AUBulletStyle"/>
                            </w:pPr>
                            <w:r>
                              <w:t>[Learning Objective 2]</w:t>
                            </w:r>
                          </w:p>
                          <w:p w14:paraId="56BFDA6E" w14:textId="77777777" w:rsidR="004441DE" w:rsidRDefault="004441DE" w:rsidP="00757423">
                            <w:pPr>
                              <w:pStyle w:val="AUBulletStyle"/>
                            </w:pPr>
                            <w:r>
                              <w:t>[Learning Objective 3]</w:t>
                            </w:r>
                          </w:p>
                          <w:p w14:paraId="192B9584" w14:textId="77777777" w:rsidR="004441DE" w:rsidRDefault="004441DE" w:rsidP="004441DE">
                            <w:pPr>
                              <w:pStyle w:val="AUBulletStyle"/>
                            </w:pPr>
                            <w:r>
                              <w:t>[Learning Objective 4]</w:t>
                            </w:r>
                          </w:p>
                          <w:p w14:paraId="38139D7B" w14:textId="77777777" w:rsidR="004441DE" w:rsidRDefault="004441DE" w:rsidP="00757423">
                            <w:pPr>
                              <w:pStyle w:val="AUBulletStyle"/>
                              <w:numPr>
                                <w:ilvl w:val="0"/>
                                <w:numId w:val="0"/>
                              </w:numPr>
                              <w:ind w:left="72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DB56F1" id="_x0000_t202" coordsize="21600,21600" o:spt="202" path="m,l,21600r21600,l21600,xe">
                <v:stroke joinstyle="miter"/>
                <v:path gradientshapeok="t" o:connecttype="rect"/>
              </v:shapetype>
              <v:shape id="Text Box 2" o:spid="_x0000_s1026" type="#_x0000_t202" style="position:absolute;margin-left:3pt;margin-top:23.35pt;width:456.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">
                <v:textbox style="mso-fit-shape-to-text:t">
                  <w:txbxContent>
                    <w:p w14:paraId="3AF127DE" w14:textId="77777777" w:rsidR="004441DE" w:rsidRDefault="004441DE" w:rsidP="00757423">
                      <w:pPr>
                        <w:pStyle w:val="AUSectionHeading"/>
                      </w:pPr>
                      <w:r>
                        <w:t>Learning Objectives</w:t>
                      </w:r>
                    </w:p>
                    <w:p w14:paraId="50935639" w14:textId="77777777" w:rsidR="004441DE" w:rsidRDefault="004441DE" w:rsidP="00757423">
                      <w:pPr>
                        <w:pStyle w:val="AUBulletStyle"/>
                      </w:pPr>
                      <w:r>
                        <w:t>[Learning Objective 1]</w:t>
                      </w:r>
                    </w:p>
                    <w:p w14:paraId="3F5FBC19" w14:textId="77777777" w:rsidR="004441DE" w:rsidRDefault="004441DE" w:rsidP="00757423">
                      <w:pPr>
                        <w:pStyle w:val="AUBulletStyle"/>
                      </w:pPr>
                      <w:r>
                        <w:t>[Learning Objective 2]</w:t>
                      </w:r>
                    </w:p>
                    <w:p w14:paraId="56BFDA6E" w14:textId="77777777" w:rsidR="004441DE" w:rsidRDefault="004441DE" w:rsidP="00757423">
                      <w:pPr>
                        <w:pStyle w:val="AUBulletStyle"/>
                      </w:pPr>
                      <w:r>
                        <w:t>[Learning Objective 3]</w:t>
                      </w:r>
                    </w:p>
                    <w:p w14:paraId="192B9584" w14:textId="77777777" w:rsidR="004441DE" w:rsidRDefault="004441DE" w:rsidP="004441DE">
                      <w:pPr>
                        <w:pStyle w:val="AUBulletStyle"/>
                      </w:pPr>
                      <w:r>
                        <w:t>[Learning Objective 4]</w:t>
                      </w:r>
                    </w:p>
                    <w:p w14:paraId="38139D7B" w14:textId="77777777" w:rsidR="004441DE" w:rsidRDefault="004441DE" w:rsidP="00757423">
                      <w:pPr>
                        <w:pStyle w:val="AUBulletStyle"/>
                        <w:numPr>
                          <w:ilvl w:val="0"/>
                          <w:numId w:val="0"/>
                        </w:numPr>
                        <w:ind w:left="720"/>
                      </w:pPr>
                    </w:p>
                  </w:txbxContent>
                </v:textbox>
                <w10:wrap type="square"/>
              </v:shape>
            </w:pict>
          </mc:Fallback>
        </mc:AlternateContent>
      </w:r>
    </w:p>
    <w:p w14:paraId="331B178F" w14:textId="77777777" w:rsidR="00757423" w:rsidRDefault="00757423" w:rsidP="00DE4658">
      <w:pPr>
        <w:pStyle w:val="AUSectionHeading"/>
      </w:pPr>
    </w:p>
    <w:p w14:paraId="31638711" w14:textId="77777777" w:rsidR="00DE4658" w:rsidRDefault="00DE4658" w:rsidP="00DE4658">
      <w:pPr>
        <w:pStyle w:val="AUSectionHeading"/>
      </w:pPr>
      <w:r>
        <w:t>Description</w:t>
      </w:r>
    </w:p>
    <w:p w14:paraId="524160E8" w14:textId="77777777" w:rsidR="00DE4658" w:rsidRPr="00682BD3" w:rsidRDefault="00764E76" w:rsidP="00682BD3">
      <w:pPr>
        <w:pStyle w:val="AUStandard"/>
      </w:pPr>
      <w:r>
        <w:t>[Add your class description</w:t>
      </w:r>
      <w:r w:rsidR="001C4643">
        <w:t>.</w:t>
      </w:r>
      <w:r>
        <w:t>]</w:t>
      </w:r>
    </w:p>
    <w:p w14:paraId="312F73EE" w14:textId="77777777" w:rsidR="00DE4658" w:rsidRPr="00682BD3" w:rsidRDefault="00DE4658" w:rsidP="00682BD3">
      <w:pPr>
        <w:pStyle w:val="AUStandard"/>
      </w:pPr>
    </w:p>
    <w:p w14:paraId="047F4E87" w14:textId="77777777" w:rsidR="00DE4658" w:rsidRPr="00B92BC9" w:rsidRDefault="00B92BC9" w:rsidP="00DE4658">
      <w:pPr>
        <w:pStyle w:val="AUSectionHeading"/>
        <w:rPr>
          <w:lang w:val="en-US"/>
        </w:rPr>
      </w:pPr>
      <w:r>
        <w:rPr>
          <w:lang w:val="en-US"/>
        </w:rPr>
        <w:t>Speaker(s)</w:t>
      </w:r>
    </w:p>
    <w:p w14:paraId="22F43516" w14:textId="77777777" w:rsidR="008F29A7" w:rsidRPr="00682BD3" w:rsidRDefault="00764E76" w:rsidP="00682BD3">
      <w:pPr>
        <w:pStyle w:val="AUStandard"/>
      </w:pPr>
      <w:r>
        <w:t>[Add your bio(s)</w:t>
      </w:r>
      <w:r w:rsidR="001C4643">
        <w:t>.</w:t>
      </w:r>
      <w:r w:rsidR="00F2302D">
        <w:t xml:space="preserve"> Photos are not required, but you can add one if you choose.</w:t>
      </w:r>
      <w:r>
        <w:t>]</w:t>
      </w:r>
    </w:p>
    <w:p w14:paraId="0DA54EA2" w14:textId="77777777" w:rsidR="008F29A7" w:rsidRPr="00682BD3" w:rsidRDefault="008F29A7" w:rsidP="00682BD3">
      <w:pPr>
        <w:pStyle w:val="AUStandard"/>
      </w:pPr>
    </w:p>
    <w:p w14:paraId="19C654D3" w14:textId="77777777" w:rsidR="00BC53F3" w:rsidRDefault="00BC53F3" w:rsidP="00BC53F3">
      <w:pPr>
        <w:pStyle w:val="AUClassID"/>
      </w:pPr>
    </w:p>
    <w:p w14:paraId="68B0F06D" w14:textId="77777777" w:rsidR="00BC53F3" w:rsidRPr="00BC53F3" w:rsidRDefault="00BC53F3" w:rsidP="00BC53F3"/>
    <w:p w14:paraId="67047444" w14:textId="77777777" w:rsidR="00BC53F3" w:rsidRDefault="00BC53F3" w:rsidP="00BC53F3">
      <w:pPr>
        <w:pStyle w:val="AUSubheading2"/>
      </w:pPr>
    </w:p>
    <w:p w14:paraId="30ED3968" w14:textId="77777777" w:rsidR="00AC0596" w:rsidRPr="00BC53F3" w:rsidRDefault="00AC0596" w:rsidP="00BC53F3">
      <w:pPr>
        <w:sectPr w:rsidR="00AC0596" w:rsidRPr="00BC53F3" w:rsidSect="00CD3F55">
          <w:headerReference w:type="even" r:id="rId21"/>
          <w:headerReference w:type="default" r:id="rId22"/>
          <w:footerReference w:type="even" r:id="rId23"/>
          <w:footerReference w:type="default" r:id="rId24"/>
          <w:headerReference w:type="first" r:id="rId25"/>
          <w:footerReference w:type="first" r:id="rId26"/>
          <w:type w:val="continuous"/>
          <w:pgSz w:w="12240" w:h="15840"/>
          <w:pgMar w:top="2160" w:right="1440" w:bottom="1440" w:left="1440" w:header="0" w:footer="720" w:gutter="0"/>
          <w:cols w:space="360"/>
          <w:docGrid w:linePitch="360"/>
        </w:sectPr>
      </w:pPr>
    </w:p>
    <w:p w14:paraId="17C0296B" w14:textId="77777777" w:rsidR="00DE4658" w:rsidRPr="001C4643" w:rsidRDefault="00DE4658" w:rsidP="008F29A7">
      <w:pPr>
        <w:pStyle w:val="AUSectionHeading"/>
        <w:rPr>
          <w:lang w:val="en-US"/>
        </w:rPr>
      </w:pPr>
      <w:r w:rsidRPr="00990F6B">
        <w:lastRenderedPageBreak/>
        <w:t>Section Heading</w:t>
      </w:r>
      <w:r w:rsidR="0054121A" w:rsidRPr="004D4B61">
        <w:t xml:space="preserve"> </w:t>
      </w:r>
      <w:r w:rsidR="001C4643">
        <w:rPr>
          <w:lang w:val="en-US"/>
        </w:rPr>
        <w:br/>
      </w:r>
      <w:r w:rsidR="001C4643" w:rsidRPr="00B92BC9">
        <w:rPr>
          <w:color w:val="FF0000"/>
        </w:rPr>
        <w:t>[</w:t>
      </w:r>
      <w:r w:rsidR="00B92BC9" w:rsidRPr="00B92BC9">
        <w:rPr>
          <w:color w:val="FF0000"/>
          <w:lang w:val="en-US"/>
        </w:rPr>
        <w:t xml:space="preserve">Helpful hint: </w:t>
      </w:r>
      <w:r w:rsidR="00AC011C">
        <w:rPr>
          <w:color w:val="FF0000"/>
          <w:lang w:val="en-US"/>
        </w:rPr>
        <w:t>C</w:t>
      </w:r>
      <w:r w:rsidR="00B92BC9" w:rsidRPr="00B92BC9">
        <w:rPr>
          <w:color w:val="FF0000"/>
          <w:lang w:val="en-US"/>
        </w:rPr>
        <w:t xml:space="preserve">reate a heading for each </w:t>
      </w:r>
      <w:r w:rsidR="001C4643" w:rsidRPr="00B92BC9">
        <w:rPr>
          <w:color w:val="FF0000"/>
          <w:lang w:val="en-US"/>
        </w:rPr>
        <w:t>learning objective</w:t>
      </w:r>
      <w:r w:rsidR="00C53A9B">
        <w:rPr>
          <w:color w:val="FF0000"/>
          <w:lang w:val="en-US"/>
        </w:rPr>
        <w:t>.</w:t>
      </w:r>
      <w:r w:rsidR="001C4643" w:rsidRPr="00B92BC9">
        <w:rPr>
          <w:color w:val="FF0000"/>
        </w:rPr>
        <w:t>]</w:t>
      </w:r>
      <w:r w:rsidR="001C4643" w:rsidRPr="00B92BC9">
        <w:rPr>
          <w:color w:val="FF0000"/>
          <w:lang w:val="en-US"/>
        </w:rPr>
        <w:t xml:space="preserve"> </w:t>
      </w:r>
    </w:p>
    <w:p w14:paraId="4201B128" w14:textId="77777777" w:rsidR="00DE4658" w:rsidRPr="00682BD3" w:rsidRDefault="001C503C" w:rsidP="00682BD3">
      <w:pPr>
        <w:pStyle w:val="AUStandard"/>
      </w:pPr>
      <w:r w:rsidRPr="00682BD3">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5F629B7" w14:textId="77777777" w:rsidR="001C503C" w:rsidRPr="00682BD3" w:rsidRDefault="001C503C" w:rsidP="00682BD3">
      <w:pPr>
        <w:pStyle w:val="AUStandard"/>
      </w:pPr>
    </w:p>
    <w:p w14:paraId="5FAB37AE" w14:textId="77777777" w:rsidR="00E0639C" w:rsidRPr="00990F6B" w:rsidRDefault="001C4643" w:rsidP="00DE4658">
      <w:pPr>
        <w:pStyle w:val="AUSubheading1"/>
      </w:pPr>
      <w:r>
        <w:t>AU Subh</w:t>
      </w:r>
      <w:r w:rsidR="00DE4658">
        <w:t>eading</w:t>
      </w:r>
      <w:r w:rsidR="00E0639C" w:rsidRPr="00990F6B">
        <w:t xml:space="preserve"> 1</w:t>
      </w:r>
    </w:p>
    <w:p w14:paraId="4684051F" w14:textId="77777777" w:rsidR="00E0639C" w:rsidRPr="00682BD3" w:rsidRDefault="001E7087" w:rsidP="00682BD3">
      <w:pPr>
        <w:pStyle w:val="AUStandard"/>
      </w:pPr>
      <w:r w:rsidRPr="00682BD3">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1C55A37" w14:textId="77777777" w:rsidR="001E7087" w:rsidRPr="00682BD3" w:rsidRDefault="001E7087" w:rsidP="00682BD3">
      <w:pPr>
        <w:pStyle w:val="AUStandard"/>
      </w:pPr>
    </w:p>
    <w:p w14:paraId="1B22D5A9" w14:textId="77777777" w:rsidR="00720E91" w:rsidRDefault="001C4643" w:rsidP="001E7087">
      <w:pPr>
        <w:pStyle w:val="AUSubheading2"/>
      </w:pPr>
      <w:r>
        <w:t>AU Subh</w:t>
      </w:r>
      <w:r w:rsidR="00E0639C">
        <w:t>eading 2</w:t>
      </w:r>
    </w:p>
    <w:p w14:paraId="226B7A88" w14:textId="77777777" w:rsidR="001E7087" w:rsidRDefault="001E7087" w:rsidP="001E7087">
      <w:pPr>
        <w:pStyle w:val="AUSubheadingText"/>
      </w:pPr>
      <w:r w:rsidRPr="001E7087">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048677C" w14:textId="77777777" w:rsidR="00A52126" w:rsidRDefault="008B3A97" w:rsidP="00A52126">
      <w:pPr>
        <w:pStyle w:val="AUCaption"/>
      </w:pPr>
      <w:r w:rsidRPr="00811BC4">
        <w:rPr>
          <w:noProof/>
        </w:rPr>
        <w:drawing>
          <wp:inline distT="0" distB="0" distL="0" distR="0" wp14:anchorId="21C8E296" wp14:editId="32A95ADA">
            <wp:extent cx="1868238" cy="2123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ventor_Campaign_Mechatronics_Robot.tif"/>
                    <pic:cNvPicPr/>
                  </pic:nvPicPr>
                  <pic:blipFill rotWithShape="1">
                    <a:blip r:embed="rId27" cstate="print">
                      <a:clrChange>
                        <a:clrFrom>
                          <a:srgbClr val="000000"/>
                        </a:clrFrom>
                        <a:clrTo>
                          <a:srgbClr val="000000">
                            <a:alpha val="0"/>
                          </a:srgbClr>
                        </a:clrTo>
                      </a:clrChange>
                      <a:extLst>
                        <a:ext uri="{28A0092B-C50C-407E-A947-70E740481C1C}">
                          <a14:useLocalDpi xmlns:a14="http://schemas.microsoft.com/office/drawing/2010/main" val="0"/>
                        </a:ext>
                      </a:extLst>
                    </a:blip>
                    <a:srcRect l="-666" t="19089"/>
                    <a:stretch/>
                  </pic:blipFill>
                  <pic:spPr bwMode="auto">
                    <a:xfrm>
                      <a:off x="0" y="0"/>
                      <a:ext cx="1869422" cy="2125281"/>
                    </a:xfrm>
                    <a:prstGeom prst="rect">
                      <a:avLst/>
                    </a:prstGeom>
                    <a:ln>
                      <a:noFill/>
                    </a:ln>
                    <a:extLst>
                      <a:ext uri="{53640926-AAD7-44D8-BBD7-CCE9431645EC}">
                        <a14:shadowObscured xmlns:a14="http://schemas.microsoft.com/office/drawing/2010/main"/>
                      </a:ext>
                    </a:extLst>
                  </pic:spPr>
                </pic:pic>
              </a:graphicData>
            </a:graphic>
          </wp:inline>
        </w:drawing>
      </w:r>
    </w:p>
    <w:p w14:paraId="44B6BCBD" w14:textId="77777777" w:rsidR="001E7087" w:rsidRDefault="0013779E" w:rsidP="00A52126">
      <w:pPr>
        <w:pStyle w:val="AUCaption"/>
      </w:pPr>
      <w:r>
        <w:rPr>
          <w:i w:val="0"/>
          <w:smallCaps w:val="0"/>
        </w:rPr>
        <w:t xml:space="preserve">Insert AU caption. </w:t>
      </w:r>
    </w:p>
    <w:p w14:paraId="31737D72" w14:textId="77777777" w:rsidR="00C902DD" w:rsidRDefault="00C902DD" w:rsidP="00682BD3">
      <w:pPr>
        <w:pStyle w:val="AUStandard"/>
      </w:pPr>
    </w:p>
    <w:p w14:paraId="36A04FA3" w14:textId="77777777" w:rsidR="001E7087" w:rsidRPr="00682BD3" w:rsidRDefault="001C503C" w:rsidP="00682BD3">
      <w:pPr>
        <w:pStyle w:val="AUStandard"/>
      </w:pPr>
      <w:r w:rsidRPr="00682BD3">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F1BF628" w14:textId="77777777" w:rsidR="00A158DA" w:rsidRPr="00682BD3" w:rsidRDefault="00A158DA" w:rsidP="00682BD3">
      <w:pPr>
        <w:pStyle w:val="AUStandard"/>
      </w:pPr>
    </w:p>
    <w:p w14:paraId="2EBF437C" w14:textId="77777777" w:rsidR="001A5EEB" w:rsidRDefault="001A5EEB" w:rsidP="00682BD3">
      <w:pPr>
        <w:pStyle w:val="AUStandard"/>
      </w:pPr>
    </w:p>
    <w:p w14:paraId="7A8CB58C" w14:textId="77777777" w:rsidR="001A5EEB" w:rsidRDefault="001A5EEB" w:rsidP="00682BD3">
      <w:pPr>
        <w:pStyle w:val="AUStandard"/>
      </w:pPr>
    </w:p>
    <w:p w14:paraId="031DC355" w14:textId="77777777" w:rsidR="00196A12" w:rsidRPr="00682BD3" w:rsidRDefault="00196A12" w:rsidP="00682BD3">
      <w:pPr>
        <w:pStyle w:val="AUStandard"/>
      </w:pPr>
    </w:p>
    <w:sectPr w:rsidR="00196A12" w:rsidRPr="00682BD3" w:rsidSect="00AC0596">
      <w:headerReference w:type="first" r:id="rId28"/>
      <w:pgSz w:w="12240" w:h="15840"/>
      <w:pgMar w:top="2160" w:right="1440" w:bottom="1440" w:left="1440" w:header="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1E643" w14:textId="77777777" w:rsidR="003372EA" w:rsidRPr="00990F6B" w:rsidRDefault="003372EA" w:rsidP="00990F6B">
      <w:r w:rsidRPr="00990F6B">
        <w:separator/>
      </w:r>
    </w:p>
  </w:endnote>
  <w:endnote w:type="continuationSeparator" w:id="0">
    <w:p w14:paraId="28880B94" w14:textId="77777777" w:rsidR="003372EA" w:rsidRPr="00990F6B" w:rsidRDefault="003372EA" w:rsidP="00990F6B">
      <w:r w:rsidRPr="00990F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CAC90" w14:textId="77777777" w:rsidR="004441DE" w:rsidRDefault="004441DE">
    <w:pP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A5BF4" w14:textId="77777777" w:rsidR="004441DE" w:rsidRDefault="004441DE" w:rsidP="00811BC4">
    <w:pPr>
      <w:jc w:val="right"/>
    </w:pPr>
  </w:p>
  <w:p w14:paraId="33B6512B" w14:textId="77777777" w:rsidR="004441DE" w:rsidRPr="00BC53F3" w:rsidRDefault="00000000" w:rsidP="00BC53F3">
    <w:pPr>
      <w:jc w:val="right"/>
    </w:pPr>
    <w:sdt>
      <w:sdtPr>
        <w:id w:val="972403594"/>
        <w:docPartObj>
          <w:docPartGallery w:val="Page Numbers (Bottom of Page)"/>
          <w:docPartUnique/>
        </w:docPartObj>
      </w:sdtPr>
      <w:sdtContent>
        <w:r w:rsidR="004441DE" w:rsidRPr="00BC53F3">
          <w:t xml:space="preserve">Page </w:t>
        </w:r>
        <w:r w:rsidR="004441DE" w:rsidRPr="00BC53F3">
          <w:fldChar w:fldCharType="begin"/>
        </w:r>
        <w:r w:rsidR="004441DE" w:rsidRPr="00BC53F3">
          <w:instrText xml:space="preserve"> PAGE   \* MERGEFORMAT </w:instrText>
        </w:r>
        <w:r w:rsidR="004441DE" w:rsidRPr="00BC53F3">
          <w:fldChar w:fldCharType="separate"/>
        </w:r>
        <w:r w:rsidR="004441DE">
          <w:rPr>
            <w:noProof/>
          </w:rPr>
          <w:t>4</w:t>
        </w:r>
        <w:r w:rsidR="004441DE" w:rsidRPr="00BC53F3">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C3C8B" w14:textId="77777777" w:rsidR="004441DE" w:rsidRDefault="004441DE">
    <w:pP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C0082" w14:textId="77777777" w:rsidR="003372EA" w:rsidRPr="00990F6B" w:rsidRDefault="003372EA" w:rsidP="00990F6B">
      <w:r w:rsidRPr="00990F6B">
        <w:separator/>
      </w:r>
    </w:p>
  </w:footnote>
  <w:footnote w:type="continuationSeparator" w:id="0">
    <w:p w14:paraId="1F089A1F" w14:textId="77777777" w:rsidR="003372EA" w:rsidRPr="00990F6B" w:rsidRDefault="003372EA" w:rsidP="00990F6B">
      <w:r w:rsidRPr="00990F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0094" w14:textId="77777777" w:rsidR="004441DE" w:rsidRDefault="004441DE">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52E26" w14:textId="77777777" w:rsidR="004725F0" w:rsidRDefault="004725F0" w:rsidP="004725F0">
    <w:pPr>
      <w:spacing w:after="0"/>
      <w:ind w:left="-1440" w:firstLine="1440"/>
    </w:pPr>
  </w:p>
  <w:p w14:paraId="68D82A44" w14:textId="77777777" w:rsidR="004725F0" w:rsidRDefault="004725F0" w:rsidP="004725F0">
    <w:pPr>
      <w:spacing w:after="0"/>
      <w:ind w:left="-1440" w:firstLine="1440"/>
    </w:pPr>
  </w:p>
  <w:p w14:paraId="47DA50F6" w14:textId="77777777" w:rsidR="004441DE" w:rsidRDefault="004441DE" w:rsidP="004725F0">
    <w:pPr>
      <w:spacing w:after="0"/>
      <w:ind w:left="-1440" w:firstLine="1440"/>
    </w:pPr>
    <w:r>
      <w:rPr>
        <w:noProof/>
      </w:rPr>
      <w:drawing>
        <wp:inline distT="0" distB="0" distL="0" distR="0" wp14:anchorId="6570F906" wp14:editId="3A0E3F0F">
          <wp:extent cx="1750352" cy="52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756796" cy="52261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43445" w14:textId="77777777" w:rsidR="004441DE" w:rsidRPr="009B45A7" w:rsidRDefault="004441DE" w:rsidP="009B45A7">
    <w:r w:rsidRPr="00811BC4">
      <w:rPr>
        <w:noProof/>
      </w:rPr>
      <w:drawing>
        <wp:inline distT="0" distB="0" distL="0" distR="0" wp14:anchorId="4F960128" wp14:editId="48B74C26">
          <wp:extent cx="5760720" cy="640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cstate="print">
                    <a:extLst>
                      <a:ext uri="{28A0092B-C50C-407E-A947-70E740481C1C}">
                        <a14:useLocalDpi xmlns:a14="http://schemas.microsoft.com/office/drawing/2010/main" val="0"/>
                      </a:ext>
                    </a:extLst>
                  </a:blip>
                  <a:srcRect l="3077" t="16923" b="18462"/>
                  <a:stretch/>
                </pic:blipFill>
                <pic:spPr bwMode="auto">
                  <a:xfrm>
                    <a:off x="0" y="0"/>
                    <a:ext cx="5760720" cy="64008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6BC40" w14:textId="77777777" w:rsidR="004441DE" w:rsidRDefault="004441DE" w:rsidP="009B45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F8E6E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637042"/>
    <w:multiLevelType w:val="hybridMultilevel"/>
    <w:tmpl w:val="5DA85AC4"/>
    <w:lvl w:ilvl="0" w:tplc="6D0CE40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8FC62C0"/>
    <w:multiLevelType w:val="hybridMultilevel"/>
    <w:tmpl w:val="6524710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2A2E64E4"/>
    <w:multiLevelType w:val="hybridMultilevel"/>
    <w:tmpl w:val="94AAEB4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2C7E18FD"/>
    <w:multiLevelType w:val="hybridMultilevel"/>
    <w:tmpl w:val="A832F92C"/>
    <w:lvl w:ilvl="0" w:tplc="41E45C4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5" w15:restartNumberingAfterBreak="0">
    <w:nsid w:val="41CB4B62"/>
    <w:multiLevelType w:val="hybridMultilevel"/>
    <w:tmpl w:val="768E8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40873"/>
    <w:multiLevelType w:val="hybridMultilevel"/>
    <w:tmpl w:val="A290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3F0FB3"/>
    <w:multiLevelType w:val="hybridMultilevel"/>
    <w:tmpl w:val="B5F8723E"/>
    <w:lvl w:ilvl="0" w:tplc="2D3E0AA2">
      <w:start w:val="1"/>
      <w:numFmt w:val="bullet"/>
      <w:pStyle w:val="AUBulletSty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820FEC"/>
    <w:multiLevelType w:val="multilevel"/>
    <w:tmpl w:val="EB5A6F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8AD032B"/>
    <w:multiLevelType w:val="hybridMultilevel"/>
    <w:tmpl w:val="1B504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5648379">
    <w:abstractNumId w:val="2"/>
  </w:num>
  <w:num w:numId="2" w16cid:durableId="56323960">
    <w:abstractNumId w:val="3"/>
  </w:num>
  <w:num w:numId="3" w16cid:durableId="1309166411">
    <w:abstractNumId w:val="0"/>
  </w:num>
  <w:num w:numId="4" w16cid:durableId="1071343828">
    <w:abstractNumId w:val="1"/>
  </w:num>
  <w:num w:numId="5" w16cid:durableId="836194162">
    <w:abstractNumId w:val="4"/>
  </w:num>
  <w:num w:numId="6" w16cid:durableId="1807700800">
    <w:abstractNumId w:val="6"/>
  </w:num>
  <w:num w:numId="7" w16cid:durableId="2099060087">
    <w:abstractNumId w:val="7"/>
  </w:num>
  <w:num w:numId="8" w16cid:durableId="1088965404">
    <w:abstractNumId w:val="9"/>
  </w:num>
  <w:num w:numId="9" w16cid:durableId="2012951887">
    <w:abstractNumId w:val="8"/>
  </w:num>
  <w:num w:numId="10" w16cid:durableId="786311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attachedTemplate r:id="rId1"/>
  <w:documentProtection w:enforcement="0"/>
  <w:autoFormatOverrid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FA1"/>
    <w:rsid w:val="000136CF"/>
    <w:rsid w:val="000232D0"/>
    <w:rsid w:val="0003310B"/>
    <w:rsid w:val="000A255E"/>
    <w:rsid w:val="000A78E5"/>
    <w:rsid w:val="000D6DA9"/>
    <w:rsid w:val="000F0650"/>
    <w:rsid w:val="000F561B"/>
    <w:rsid w:val="000F78D0"/>
    <w:rsid w:val="0010478B"/>
    <w:rsid w:val="001137C3"/>
    <w:rsid w:val="00116B73"/>
    <w:rsid w:val="00122444"/>
    <w:rsid w:val="00124F0D"/>
    <w:rsid w:val="00125C0F"/>
    <w:rsid w:val="0013779E"/>
    <w:rsid w:val="00141966"/>
    <w:rsid w:val="001422A6"/>
    <w:rsid w:val="001449D4"/>
    <w:rsid w:val="0015398C"/>
    <w:rsid w:val="0015596D"/>
    <w:rsid w:val="00155A5C"/>
    <w:rsid w:val="00170A4C"/>
    <w:rsid w:val="0017431D"/>
    <w:rsid w:val="0017583B"/>
    <w:rsid w:val="00186D5D"/>
    <w:rsid w:val="00190651"/>
    <w:rsid w:val="001924C8"/>
    <w:rsid w:val="0019630F"/>
    <w:rsid w:val="00196A12"/>
    <w:rsid w:val="00196A5F"/>
    <w:rsid w:val="001A496A"/>
    <w:rsid w:val="001A5ED4"/>
    <w:rsid w:val="001A5EEB"/>
    <w:rsid w:val="001A614B"/>
    <w:rsid w:val="001C0CF9"/>
    <w:rsid w:val="001C4643"/>
    <w:rsid w:val="001C503C"/>
    <w:rsid w:val="001D1560"/>
    <w:rsid w:val="001D5D1E"/>
    <w:rsid w:val="001E7087"/>
    <w:rsid w:val="002060CD"/>
    <w:rsid w:val="00225828"/>
    <w:rsid w:val="00230FE4"/>
    <w:rsid w:val="002361F9"/>
    <w:rsid w:val="00241500"/>
    <w:rsid w:val="002454A0"/>
    <w:rsid w:val="00255466"/>
    <w:rsid w:val="00265BCF"/>
    <w:rsid w:val="0026713C"/>
    <w:rsid w:val="00273C9B"/>
    <w:rsid w:val="00284A40"/>
    <w:rsid w:val="002A3D68"/>
    <w:rsid w:val="002A4761"/>
    <w:rsid w:val="002A7CF7"/>
    <w:rsid w:val="002E78B7"/>
    <w:rsid w:val="002F1697"/>
    <w:rsid w:val="00300389"/>
    <w:rsid w:val="0031115F"/>
    <w:rsid w:val="00314D4F"/>
    <w:rsid w:val="003235CE"/>
    <w:rsid w:val="00323A2D"/>
    <w:rsid w:val="003372EA"/>
    <w:rsid w:val="00351A82"/>
    <w:rsid w:val="0035509F"/>
    <w:rsid w:val="003554EB"/>
    <w:rsid w:val="003749B7"/>
    <w:rsid w:val="003820B8"/>
    <w:rsid w:val="00391B4C"/>
    <w:rsid w:val="00396862"/>
    <w:rsid w:val="003A5C4F"/>
    <w:rsid w:val="00400733"/>
    <w:rsid w:val="0040689D"/>
    <w:rsid w:val="0041519F"/>
    <w:rsid w:val="00420A8B"/>
    <w:rsid w:val="00421A00"/>
    <w:rsid w:val="004441DE"/>
    <w:rsid w:val="004725F0"/>
    <w:rsid w:val="004852CF"/>
    <w:rsid w:val="004B5E1D"/>
    <w:rsid w:val="004B7D15"/>
    <w:rsid w:val="004C2429"/>
    <w:rsid w:val="004D4B61"/>
    <w:rsid w:val="004D678F"/>
    <w:rsid w:val="004F110F"/>
    <w:rsid w:val="00501881"/>
    <w:rsid w:val="00512C70"/>
    <w:rsid w:val="00514C86"/>
    <w:rsid w:val="00522470"/>
    <w:rsid w:val="00526B9E"/>
    <w:rsid w:val="005333BD"/>
    <w:rsid w:val="0054121A"/>
    <w:rsid w:val="00542CC9"/>
    <w:rsid w:val="005462BD"/>
    <w:rsid w:val="00552D4F"/>
    <w:rsid w:val="00554797"/>
    <w:rsid w:val="0056304F"/>
    <w:rsid w:val="00567A4A"/>
    <w:rsid w:val="00567FB5"/>
    <w:rsid w:val="00584192"/>
    <w:rsid w:val="00584898"/>
    <w:rsid w:val="00592813"/>
    <w:rsid w:val="00596114"/>
    <w:rsid w:val="005A7710"/>
    <w:rsid w:val="005C0EE7"/>
    <w:rsid w:val="005D3519"/>
    <w:rsid w:val="005D70DC"/>
    <w:rsid w:val="005E38DA"/>
    <w:rsid w:val="005E6BAE"/>
    <w:rsid w:val="005F530A"/>
    <w:rsid w:val="006034EA"/>
    <w:rsid w:val="006066A8"/>
    <w:rsid w:val="00614789"/>
    <w:rsid w:val="00615CED"/>
    <w:rsid w:val="0061643E"/>
    <w:rsid w:val="00645DF3"/>
    <w:rsid w:val="00650C61"/>
    <w:rsid w:val="00663090"/>
    <w:rsid w:val="00663CC7"/>
    <w:rsid w:val="00663E81"/>
    <w:rsid w:val="00665AEF"/>
    <w:rsid w:val="0067036F"/>
    <w:rsid w:val="00673B04"/>
    <w:rsid w:val="00682BD3"/>
    <w:rsid w:val="006867F2"/>
    <w:rsid w:val="00696FF2"/>
    <w:rsid w:val="006A4AE0"/>
    <w:rsid w:val="006A4B31"/>
    <w:rsid w:val="006C1178"/>
    <w:rsid w:val="006C3B53"/>
    <w:rsid w:val="006D351A"/>
    <w:rsid w:val="006E10F7"/>
    <w:rsid w:val="00703B9C"/>
    <w:rsid w:val="00720E91"/>
    <w:rsid w:val="007243F2"/>
    <w:rsid w:val="00724AAE"/>
    <w:rsid w:val="00747A2E"/>
    <w:rsid w:val="00757423"/>
    <w:rsid w:val="00764E76"/>
    <w:rsid w:val="00773FE6"/>
    <w:rsid w:val="007A2110"/>
    <w:rsid w:val="007A4299"/>
    <w:rsid w:val="007B17B1"/>
    <w:rsid w:val="007B1FCF"/>
    <w:rsid w:val="007B5D9C"/>
    <w:rsid w:val="007C07DF"/>
    <w:rsid w:val="007C3B2E"/>
    <w:rsid w:val="007F2FB9"/>
    <w:rsid w:val="007F74A7"/>
    <w:rsid w:val="008027B7"/>
    <w:rsid w:val="00811BC4"/>
    <w:rsid w:val="00817ADD"/>
    <w:rsid w:val="00831953"/>
    <w:rsid w:val="0083200A"/>
    <w:rsid w:val="008465E6"/>
    <w:rsid w:val="00864F61"/>
    <w:rsid w:val="008777F8"/>
    <w:rsid w:val="0088463F"/>
    <w:rsid w:val="00885F26"/>
    <w:rsid w:val="008864FB"/>
    <w:rsid w:val="00892BFF"/>
    <w:rsid w:val="008936B9"/>
    <w:rsid w:val="008A63E8"/>
    <w:rsid w:val="008A721B"/>
    <w:rsid w:val="008B1196"/>
    <w:rsid w:val="008B2D30"/>
    <w:rsid w:val="008B3A5B"/>
    <w:rsid w:val="008B3A97"/>
    <w:rsid w:val="008C4022"/>
    <w:rsid w:val="008D224B"/>
    <w:rsid w:val="008D47A1"/>
    <w:rsid w:val="008D58D1"/>
    <w:rsid w:val="008D62BB"/>
    <w:rsid w:val="008D725C"/>
    <w:rsid w:val="008D758E"/>
    <w:rsid w:val="008E4FA1"/>
    <w:rsid w:val="008E793F"/>
    <w:rsid w:val="008F29A7"/>
    <w:rsid w:val="008F47F0"/>
    <w:rsid w:val="008F75C9"/>
    <w:rsid w:val="0091509F"/>
    <w:rsid w:val="00921651"/>
    <w:rsid w:val="00921F11"/>
    <w:rsid w:val="00944126"/>
    <w:rsid w:val="009452DE"/>
    <w:rsid w:val="00953D19"/>
    <w:rsid w:val="00977A33"/>
    <w:rsid w:val="00986C10"/>
    <w:rsid w:val="00990F6B"/>
    <w:rsid w:val="009947F5"/>
    <w:rsid w:val="009A28C1"/>
    <w:rsid w:val="009A3363"/>
    <w:rsid w:val="009A5EA2"/>
    <w:rsid w:val="009B45A7"/>
    <w:rsid w:val="009B767E"/>
    <w:rsid w:val="009C2F13"/>
    <w:rsid w:val="009C7E5F"/>
    <w:rsid w:val="009D31BA"/>
    <w:rsid w:val="009D706B"/>
    <w:rsid w:val="009E0CA7"/>
    <w:rsid w:val="009E26DA"/>
    <w:rsid w:val="009E300C"/>
    <w:rsid w:val="009F79B4"/>
    <w:rsid w:val="00A13476"/>
    <w:rsid w:val="00A158DA"/>
    <w:rsid w:val="00A221D2"/>
    <w:rsid w:val="00A23EDE"/>
    <w:rsid w:val="00A26810"/>
    <w:rsid w:val="00A327F9"/>
    <w:rsid w:val="00A371E7"/>
    <w:rsid w:val="00A52126"/>
    <w:rsid w:val="00A52C79"/>
    <w:rsid w:val="00A53E7F"/>
    <w:rsid w:val="00A7012E"/>
    <w:rsid w:val="00A81D6D"/>
    <w:rsid w:val="00A86B98"/>
    <w:rsid w:val="00A928A6"/>
    <w:rsid w:val="00AA26CC"/>
    <w:rsid w:val="00AA5566"/>
    <w:rsid w:val="00AB4BD8"/>
    <w:rsid w:val="00AC011C"/>
    <w:rsid w:val="00AC0596"/>
    <w:rsid w:val="00B041A3"/>
    <w:rsid w:val="00B06C21"/>
    <w:rsid w:val="00B12E5A"/>
    <w:rsid w:val="00B17BC0"/>
    <w:rsid w:val="00B624D9"/>
    <w:rsid w:val="00B6721E"/>
    <w:rsid w:val="00B74562"/>
    <w:rsid w:val="00B84577"/>
    <w:rsid w:val="00B854C9"/>
    <w:rsid w:val="00B92BC9"/>
    <w:rsid w:val="00B978BE"/>
    <w:rsid w:val="00BA4E70"/>
    <w:rsid w:val="00BB2BFC"/>
    <w:rsid w:val="00BC1DD7"/>
    <w:rsid w:val="00BC48D1"/>
    <w:rsid w:val="00BC53F3"/>
    <w:rsid w:val="00BD3793"/>
    <w:rsid w:val="00BD699D"/>
    <w:rsid w:val="00BE37BC"/>
    <w:rsid w:val="00C2389E"/>
    <w:rsid w:val="00C25377"/>
    <w:rsid w:val="00C25B30"/>
    <w:rsid w:val="00C33E0D"/>
    <w:rsid w:val="00C34585"/>
    <w:rsid w:val="00C4216A"/>
    <w:rsid w:val="00C53A9B"/>
    <w:rsid w:val="00C56E01"/>
    <w:rsid w:val="00C65CE1"/>
    <w:rsid w:val="00C7474C"/>
    <w:rsid w:val="00C81E04"/>
    <w:rsid w:val="00C902DD"/>
    <w:rsid w:val="00C9198F"/>
    <w:rsid w:val="00C97AE5"/>
    <w:rsid w:val="00CA0B6E"/>
    <w:rsid w:val="00CA64B2"/>
    <w:rsid w:val="00CC5484"/>
    <w:rsid w:val="00CC6F7B"/>
    <w:rsid w:val="00CD2D7A"/>
    <w:rsid w:val="00CD3F55"/>
    <w:rsid w:val="00CD46B9"/>
    <w:rsid w:val="00CD6CA4"/>
    <w:rsid w:val="00CF0E54"/>
    <w:rsid w:val="00D04FEF"/>
    <w:rsid w:val="00D05BDA"/>
    <w:rsid w:val="00D07296"/>
    <w:rsid w:val="00D07636"/>
    <w:rsid w:val="00D07AA2"/>
    <w:rsid w:val="00D12DA2"/>
    <w:rsid w:val="00D20845"/>
    <w:rsid w:val="00D23973"/>
    <w:rsid w:val="00D41473"/>
    <w:rsid w:val="00D67522"/>
    <w:rsid w:val="00D67A2E"/>
    <w:rsid w:val="00DB24B1"/>
    <w:rsid w:val="00DC7882"/>
    <w:rsid w:val="00DE4658"/>
    <w:rsid w:val="00DE7409"/>
    <w:rsid w:val="00E0639C"/>
    <w:rsid w:val="00E246AC"/>
    <w:rsid w:val="00E33536"/>
    <w:rsid w:val="00E338D7"/>
    <w:rsid w:val="00E36CB7"/>
    <w:rsid w:val="00E51CD3"/>
    <w:rsid w:val="00E539C6"/>
    <w:rsid w:val="00E61C0D"/>
    <w:rsid w:val="00E657F4"/>
    <w:rsid w:val="00E66D29"/>
    <w:rsid w:val="00E73DF9"/>
    <w:rsid w:val="00E805B1"/>
    <w:rsid w:val="00E82DB6"/>
    <w:rsid w:val="00E943A7"/>
    <w:rsid w:val="00E95488"/>
    <w:rsid w:val="00EB654C"/>
    <w:rsid w:val="00EC2D2E"/>
    <w:rsid w:val="00EC396D"/>
    <w:rsid w:val="00ED4C87"/>
    <w:rsid w:val="00ED79E6"/>
    <w:rsid w:val="00F00EB9"/>
    <w:rsid w:val="00F014E7"/>
    <w:rsid w:val="00F02DA6"/>
    <w:rsid w:val="00F21229"/>
    <w:rsid w:val="00F22AFF"/>
    <w:rsid w:val="00F2302D"/>
    <w:rsid w:val="00F44DAF"/>
    <w:rsid w:val="00F44EF6"/>
    <w:rsid w:val="00F55AE8"/>
    <w:rsid w:val="00F731E8"/>
    <w:rsid w:val="00F81DB8"/>
    <w:rsid w:val="00F94F13"/>
    <w:rsid w:val="00FC6027"/>
    <w:rsid w:val="00FC6FAA"/>
    <w:rsid w:val="00FD7DA0"/>
    <w:rsid w:val="00FE68C9"/>
    <w:rsid w:val="00FF0919"/>
    <w:rsid w:val="00FF1035"/>
    <w:rsid w:val="00FF41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30DAB"/>
  <w15:docId w15:val="{72DD7B9B-6075-DD46-9A94-FF505B05C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sz w:val="22"/>
        <w:szCs w:val="22"/>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locked="0"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locked="0"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B92BC9"/>
    <w:pPr>
      <w:spacing w:after="120"/>
    </w:pPr>
  </w:style>
  <w:style w:type="paragraph" w:styleId="Heading1">
    <w:name w:val="heading 1"/>
    <w:basedOn w:val="Normal"/>
    <w:next w:val="Normal"/>
    <w:link w:val="Heading1Char"/>
    <w:uiPriority w:val="9"/>
    <w:qFormat/>
    <w:locked/>
    <w:rsid w:val="00757423"/>
    <w:pPr>
      <w:keepNext/>
      <w:keepLines/>
      <w:spacing w:before="480" w:after="0"/>
      <w:outlineLvl w:val="0"/>
    </w:pPr>
    <w:rPr>
      <w:rFonts w:eastAsia="Times New Roman"/>
      <w:b/>
      <w:bCs/>
      <w:sz w:val="36"/>
      <w:szCs w:val="28"/>
      <w:lang w:val="x-none" w:eastAsia="x-none"/>
    </w:rPr>
  </w:style>
  <w:style w:type="paragraph" w:styleId="Heading2">
    <w:name w:val="heading 2"/>
    <w:basedOn w:val="Normal"/>
    <w:next w:val="Normal"/>
    <w:link w:val="Heading2Char"/>
    <w:uiPriority w:val="9"/>
    <w:qFormat/>
    <w:locked/>
    <w:rsid w:val="00757423"/>
    <w:pPr>
      <w:keepNext/>
      <w:keepLines/>
      <w:spacing w:before="200" w:after="0"/>
      <w:outlineLvl w:val="1"/>
    </w:pPr>
    <w:rPr>
      <w:rFonts w:eastAsia="Times New Roman"/>
      <w:b/>
      <w:bCs/>
      <w:color w:val="808080" w:themeColor="background1" w:themeShade="80"/>
      <w:sz w:val="26"/>
      <w:szCs w:val="26"/>
      <w:lang w:val="x-none" w:eastAsia="x-none"/>
    </w:rPr>
  </w:style>
  <w:style w:type="paragraph" w:styleId="Heading3">
    <w:name w:val="heading 3"/>
    <w:basedOn w:val="Normal"/>
    <w:next w:val="Normal"/>
    <w:link w:val="Heading3Char"/>
    <w:uiPriority w:val="9"/>
    <w:qFormat/>
    <w:locked/>
    <w:rsid w:val="00757423"/>
    <w:pPr>
      <w:keepNext/>
      <w:keepLines/>
      <w:spacing w:before="200" w:after="0"/>
      <w:outlineLvl w:val="2"/>
    </w:pPr>
    <w:rPr>
      <w:rFonts w:eastAsia="Times New Roman"/>
      <w:b/>
      <w:bCs/>
      <w:color w:val="808080" w:themeColor="background1" w:themeShade="80"/>
      <w:lang w:val="x-none" w:eastAsia="x-none"/>
    </w:rPr>
  </w:style>
  <w:style w:type="paragraph" w:styleId="Heading4">
    <w:name w:val="heading 4"/>
    <w:basedOn w:val="Normal"/>
    <w:next w:val="Normal"/>
    <w:link w:val="Heading4Char"/>
    <w:uiPriority w:val="9"/>
    <w:qFormat/>
    <w:locked/>
    <w:rsid w:val="00757423"/>
    <w:pPr>
      <w:keepNext/>
      <w:keepLines/>
      <w:spacing w:before="200" w:after="0"/>
      <w:outlineLvl w:val="3"/>
    </w:pPr>
    <w:rPr>
      <w:rFonts w:eastAsia="Times New Roman"/>
      <w:b/>
      <w:bCs/>
      <w:i/>
      <w:iCs/>
      <w:color w:val="808080" w:themeColor="background1" w:themeShade="80"/>
      <w:lang w:val="x-none" w:eastAsia="x-none"/>
    </w:rPr>
  </w:style>
  <w:style w:type="paragraph" w:styleId="Heading5">
    <w:name w:val="heading 5"/>
    <w:basedOn w:val="Normal"/>
    <w:next w:val="Normal"/>
    <w:link w:val="Heading5Char"/>
    <w:uiPriority w:val="9"/>
    <w:unhideWhenUsed/>
    <w:qFormat/>
    <w:locked/>
    <w:rsid w:val="00E657F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locked/>
    <w:rsid w:val="00D05BDA"/>
    <w:pPr>
      <w:spacing w:after="0"/>
    </w:pPr>
    <w:rPr>
      <w:rFonts w:ascii="Tahoma" w:hAnsi="Tahoma"/>
      <w:sz w:val="16"/>
      <w:szCs w:val="16"/>
      <w:lang w:val="x-none" w:eastAsia="x-none"/>
    </w:rPr>
  </w:style>
  <w:style w:type="character" w:customStyle="1" w:styleId="BalloonTextChar">
    <w:name w:val="Balloon Text Char"/>
    <w:link w:val="BalloonText"/>
    <w:uiPriority w:val="99"/>
    <w:semiHidden/>
    <w:rsid w:val="00D05BDA"/>
    <w:rPr>
      <w:rFonts w:ascii="Tahoma" w:hAnsi="Tahoma" w:cs="Tahoma"/>
      <w:sz w:val="16"/>
      <w:szCs w:val="16"/>
    </w:rPr>
  </w:style>
  <w:style w:type="paragraph" w:styleId="Header">
    <w:name w:val="header"/>
    <w:basedOn w:val="Normal"/>
    <w:link w:val="HeaderChar"/>
    <w:uiPriority w:val="99"/>
    <w:unhideWhenUsed/>
    <w:locked/>
    <w:rsid w:val="001A496A"/>
    <w:pPr>
      <w:tabs>
        <w:tab w:val="center" w:pos="4680"/>
        <w:tab w:val="right" w:pos="9360"/>
      </w:tabs>
      <w:spacing w:after="0"/>
    </w:pPr>
  </w:style>
  <w:style w:type="character" w:customStyle="1" w:styleId="HeaderChar">
    <w:name w:val="Header Char"/>
    <w:basedOn w:val="DefaultParagraphFont"/>
    <w:link w:val="Header"/>
    <w:uiPriority w:val="99"/>
    <w:rsid w:val="001A496A"/>
  </w:style>
  <w:style w:type="paragraph" w:styleId="Footer">
    <w:name w:val="footer"/>
    <w:basedOn w:val="Normal"/>
    <w:link w:val="FooterChar"/>
    <w:uiPriority w:val="99"/>
    <w:unhideWhenUsed/>
    <w:locked/>
    <w:rsid w:val="001A496A"/>
    <w:pPr>
      <w:tabs>
        <w:tab w:val="center" w:pos="4680"/>
        <w:tab w:val="right" w:pos="9360"/>
      </w:tabs>
      <w:spacing w:after="0"/>
    </w:pPr>
  </w:style>
  <w:style w:type="character" w:customStyle="1" w:styleId="FooterChar">
    <w:name w:val="Footer Char"/>
    <w:basedOn w:val="DefaultParagraphFont"/>
    <w:link w:val="Footer"/>
    <w:uiPriority w:val="99"/>
    <w:rsid w:val="001A496A"/>
  </w:style>
  <w:style w:type="paragraph" w:customStyle="1" w:styleId="Headertext">
    <w:name w:val="Headertext"/>
    <w:basedOn w:val="Normal"/>
    <w:locked/>
    <w:rsid w:val="00757423"/>
    <w:pPr>
      <w:overflowPunct w:val="0"/>
      <w:autoSpaceDE w:val="0"/>
      <w:autoSpaceDN w:val="0"/>
      <w:adjustRightInd w:val="0"/>
      <w:spacing w:after="0"/>
      <w:textAlignment w:val="baseline"/>
    </w:pPr>
    <w:rPr>
      <w:rFonts w:eastAsia="Times New Roman"/>
      <w:spacing w:val="-10"/>
      <w:sz w:val="32"/>
      <w:szCs w:val="20"/>
    </w:rPr>
  </w:style>
  <w:style w:type="paragraph" w:customStyle="1" w:styleId="MediumGrid21">
    <w:name w:val="Medium Grid 21"/>
    <w:link w:val="MediumGrid2Char"/>
    <w:uiPriority w:val="1"/>
    <w:qFormat/>
    <w:locked/>
    <w:rsid w:val="00757423"/>
    <w:rPr>
      <w:rFonts w:eastAsia="Times New Roman"/>
    </w:rPr>
  </w:style>
  <w:style w:type="character" w:customStyle="1" w:styleId="MediumGrid2Char">
    <w:name w:val="Medium Grid 2 Char"/>
    <w:link w:val="MediumGrid21"/>
    <w:uiPriority w:val="1"/>
    <w:rsid w:val="00757423"/>
    <w:rPr>
      <w:rFonts w:eastAsia="Times New Roman"/>
      <w:sz w:val="22"/>
      <w:szCs w:val="22"/>
    </w:rPr>
  </w:style>
  <w:style w:type="character" w:customStyle="1" w:styleId="Heading1Char">
    <w:name w:val="Heading 1 Char"/>
    <w:link w:val="Heading1"/>
    <w:uiPriority w:val="9"/>
    <w:rsid w:val="00757423"/>
    <w:rPr>
      <w:rFonts w:eastAsia="Times New Roman"/>
      <w:b/>
      <w:bCs/>
      <w:sz w:val="36"/>
      <w:szCs w:val="28"/>
      <w:lang w:val="x-none" w:eastAsia="x-none"/>
    </w:rPr>
  </w:style>
  <w:style w:type="character" w:customStyle="1" w:styleId="Heading2Char">
    <w:name w:val="Heading 2 Char"/>
    <w:link w:val="Heading2"/>
    <w:uiPriority w:val="9"/>
    <w:rsid w:val="00757423"/>
    <w:rPr>
      <w:rFonts w:eastAsia="Times New Roman"/>
      <w:b/>
      <w:bCs/>
      <w:color w:val="808080" w:themeColor="background1" w:themeShade="80"/>
      <w:sz w:val="26"/>
      <w:szCs w:val="26"/>
      <w:lang w:val="x-none" w:eastAsia="x-none"/>
    </w:rPr>
  </w:style>
  <w:style w:type="character" w:customStyle="1" w:styleId="Heading3Char">
    <w:name w:val="Heading 3 Char"/>
    <w:link w:val="Heading3"/>
    <w:uiPriority w:val="9"/>
    <w:rsid w:val="00757423"/>
    <w:rPr>
      <w:rFonts w:eastAsia="Times New Roman"/>
      <w:b/>
      <w:bCs/>
      <w:color w:val="808080" w:themeColor="background1" w:themeShade="80"/>
      <w:sz w:val="22"/>
      <w:szCs w:val="22"/>
      <w:lang w:val="x-none" w:eastAsia="x-none"/>
    </w:rPr>
  </w:style>
  <w:style w:type="character" w:customStyle="1" w:styleId="Heading4Char">
    <w:name w:val="Heading 4 Char"/>
    <w:link w:val="Heading4"/>
    <w:uiPriority w:val="9"/>
    <w:rsid w:val="00757423"/>
    <w:rPr>
      <w:rFonts w:eastAsia="Times New Roman"/>
      <w:b/>
      <w:bCs/>
      <w:i/>
      <w:iCs/>
      <w:color w:val="808080" w:themeColor="background1" w:themeShade="80"/>
      <w:sz w:val="22"/>
      <w:szCs w:val="22"/>
      <w:lang w:val="x-none" w:eastAsia="x-none"/>
    </w:rPr>
  </w:style>
  <w:style w:type="paragraph" w:customStyle="1" w:styleId="ColorfulList-Accent11">
    <w:name w:val="Colorful List - Accent 11"/>
    <w:basedOn w:val="Normal"/>
    <w:uiPriority w:val="34"/>
    <w:qFormat/>
    <w:locked/>
    <w:rsid w:val="00E805B1"/>
    <w:pPr>
      <w:ind w:left="720"/>
      <w:contextualSpacing/>
    </w:pPr>
  </w:style>
  <w:style w:type="paragraph" w:styleId="ListParagraph">
    <w:name w:val="List Paragraph"/>
    <w:basedOn w:val="Normal"/>
    <w:uiPriority w:val="34"/>
    <w:qFormat/>
    <w:locked/>
    <w:rsid w:val="00AA5566"/>
    <w:pPr>
      <w:ind w:left="720"/>
      <w:contextualSpacing/>
    </w:pPr>
  </w:style>
  <w:style w:type="character" w:styleId="SubtleReference">
    <w:name w:val="Subtle Reference"/>
    <w:basedOn w:val="DefaultParagraphFont"/>
    <w:uiPriority w:val="31"/>
    <w:qFormat/>
    <w:locked/>
    <w:rsid w:val="00AB4BD8"/>
    <w:rPr>
      <w:smallCaps/>
      <w:color w:val="5A5A5A" w:themeColor="text1" w:themeTint="A5"/>
    </w:rPr>
  </w:style>
  <w:style w:type="character" w:customStyle="1" w:styleId="Heading5Char">
    <w:name w:val="Heading 5 Char"/>
    <w:basedOn w:val="DefaultParagraphFont"/>
    <w:link w:val="Heading5"/>
    <w:uiPriority w:val="9"/>
    <w:rsid w:val="00E657F4"/>
    <w:rPr>
      <w:rFonts w:asciiTheme="majorHAnsi" w:eastAsiaTheme="majorEastAsia" w:hAnsiTheme="majorHAnsi" w:cstheme="majorBidi"/>
      <w:color w:val="365F91" w:themeColor="accent1" w:themeShade="BF"/>
      <w:sz w:val="22"/>
      <w:szCs w:val="22"/>
    </w:rPr>
  </w:style>
  <w:style w:type="paragraph" w:customStyle="1" w:styleId="AUClassID">
    <w:name w:val="AU_Class_ID"/>
    <w:basedOn w:val="Normal"/>
    <w:next w:val="AUClassTitle"/>
    <w:link w:val="AUClassIDChar"/>
    <w:qFormat/>
    <w:rsid w:val="00DE4658"/>
    <w:pPr>
      <w:spacing w:after="0"/>
    </w:pPr>
    <w:rPr>
      <w:sz w:val="20"/>
      <w:szCs w:val="20"/>
    </w:rPr>
  </w:style>
  <w:style w:type="paragraph" w:customStyle="1" w:styleId="AUClassTitle">
    <w:name w:val="AU_Class_Title"/>
    <w:basedOn w:val="Heading1"/>
    <w:next w:val="AUStandard"/>
    <w:link w:val="AUClassTitleChar"/>
    <w:qFormat/>
    <w:rsid w:val="00BC53F3"/>
    <w:pPr>
      <w:spacing w:before="0" w:after="120"/>
    </w:pPr>
  </w:style>
  <w:style w:type="character" w:customStyle="1" w:styleId="AUClassIDChar">
    <w:name w:val="AU_Class_ID Char"/>
    <w:basedOn w:val="DefaultParagraphFont"/>
    <w:link w:val="AUClassID"/>
    <w:rsid w:val="00DE4658"/>
    <w:rPr>
      <w:rFonts w:asciiTheme="minorHAnsi" w:hAnsiTheme="minorHAnsi"/>
    </w:rPr>
  </w:style>
  <w:style w:type="paragraph" w:customStyle="1" w:styleId="AUSectionHeading">
    <w:name w:val="AU_Section_Heading"/>
    <w:basedOn w:val="Heading2"/>
    <w:next w:val="AUStandard"/>
    <w:link w:val="AUSectionHeadingChar"/>
    <w:qFormat/>
    <w:rsid w:val="00BC53F3"/>
    <w:pPr>
      <w:spacing w:before="0" w:after="120"/>
      <w:outlineLvl w:val="9"/>
    </w:pPr>
    <w:rPr>
      <w:color w:val="000000"/>
    </w:rPr>
  </w:style>
  <w:style w:type="character" w:customStyle="1" w:styleId="AUClassTitleChar">
    <w:name w:val="AU_Class_Title Char"/>
    <w:basedOn w:val="DefaultParagraphFont"/>
    <w:link w:val="AUClassTitle"/>
    <w:rsid w:val="00BC53F3"/>
    <w:rPr>
      <w:rFonts w:eastAsia="Times New Roman"/>
      <w:b/>
      <w:bCs/>
      <w:sz w:val="36"/>
      <w:szCs w:val="28"/>
      <w:lang w:val="x-none" w:eastAsia="x-none"/>
    </w:rPr>
  </w:style>
  <w:style w:type="paragraph" w:customStyle="1" w:styleId="AUStandard">
    <w:name w:val="AU_Standard"/>
    <w:basedOn w:val="Normal"/>
    <w:link w:val="AUStandardChar"/>
    <w:qFormat/>
    <w:rsid w:val="00720E91"/>
    <w:pPr>
      <w:spacing w:after="0"/>
      <w:mirrorIndents/>
    </w:pPr>
  </w:style>
  <w:style w:type="character" w:customStyle="1" w:styleId="AUSectionHeadingChar">
    <w:name w:val="AU_Section_Heading Char"/>
    <w:basedOn w:val="Heading2Char"/>
    <w:link w:val="AUSectionHeading"/>
    <w:rsid w:val="00BC53F3"/>
    <w:rPr>
      <w:rFonts w:eastAsia="Times New Roman"/>
      <w:b/>
      <w:bCs/>
      <w:color w:val="000000"/>
      <w:sz w:val="26"/>
      <w:szCs w:val="26"/>
      <w:lang w:val="x-none" w:eastAsia="x-none"/>
    </w:rPr>
  </w:style>
  <w:style w:type="paragraph" w:customStyle="1" w:styleId="AUBulletStyle">
    <w:name w:val="AU_Bullet_Style"/>
    <w:basedOn w:val="AUStandard"/>
    <w:link w:val="AUBulletStyleChar"/>
    <w:qFormat/>
    <w:rsid w:val="00DE4658"/>
    <w:pPr>
      <w:numPr>
        <w:numId w:val="7"/>
      </w:numPr>
    </w:pPr>
    <w:rPr>
      <w:lang w:eastAsia="x-none"/>
    </w:rPr>
  </w:style>
  <w:style w:type="character" w:customStyle="1" w:styleId="AUStandardChar">
    <w:name w:val="AU_Standard Char"/>
    <w:basedOn w:val="DefaultParagraphFont"/>
    <w:link w:val="AUStandard"/>
    <w:rsid w:val="00720E91"/>
    <w:rPr>
      <w:rFonts w:asciiTheme="minorHAnsi" w:hAnsiTheme="minorHAnsi"/>
      <w:sz w:val="22"/>
      <w:szCs w:val="22"/>
    </w:rPr>
  </w:style>
  <w:style w:type="paragraph" w:customStyle="1" w:styleId="AUSubheading1">
    <w:name w:val="AU_Subheading_1"/>
    <w:basedOn w:val="Heading3"/>
    <w:next w:val="AUStandard"/>
    <w:link w:val="AUSubheading1Char"/>
    <w:qFormat/>
    <w:rsid w:val="00BC53F3"/>
    <w:pPr>
      <w:spacing w:before="120"/>
    </w:pPr>
    <w:rPr>
      <w:sz w:val="24"/>
    </w:rPr>
  </w:style>
  <w:style w:type="character" w:customStyle="1" w:styleId="AUBulletStyleChar">
    <w:name w:val="AU_Bullet_Style Char"/>
    <w:basedOn w:val="AUStandardChar"/>
    <w:link w:val="AUBulletStyle"/>
    <w:rsid w:val="00DE4658"/>
    <w:rPr>
      <w:rFonts w:asciiTheme="minorHAnsi" w:hAnsiTheme="minorHAnsi"/>
      <w:sz w:val="22"/>
      <w:szCs w:val="22"/>
      <w:lang w:eastAsia="x-none"/>
    </w:rPr>
  </w:style>
  <w:style w:type="paragraph" w:customStyle="1" w:styleId="AUSubheading2">
    <w:name w:val="AU_Subheading_2"/>
    <w:basedOn w:val="Heading4"/>
    <w:next w:val="AUSubheadingText"/>
    <w:link w:val="AUSubheading2Char"/>
    <w:qFormat/>
    <w:rsid w:val="00757423"/>
    <w:pPr>
      <w:spacing w:before="120"/>
      <w:ind w:left="720"/>
    </w:pPr>
    <w:rPr>
      <w:i w:val="0"/>
      <w:sz w:val="24"/>
    </w:rPr>
  </w:style>
  <w:style w:type="character" w:customStyle="1" w:styleId="AUSubheading1Char">
    <w:name w:val="AU_Subheading_1 Char"/>
    <w:basedOn w:val="Heading3Char"/>
    <w:link w:val="AUSubheading1"/>
    <w:rsid w:val="00BC53F3"/>
    <w:rPr>
      <w:rFonts w:eastAsia="Times New Roman"/>
      <w:b/>
      <w:bCs/>
      <w:color w:val="808080" w:themeColor="background1" w:themeShade="80"/>
      <w:sz w:val="24"/>
      <w:szCs w:val="22"/>
      <w:lang w:val="x-none" w:eastAsia="x-none"/>
    </w:rPr>
  </w:style>
  <w:style w:type="paragraph" w:customStyle="1" w:styleId="AUSubheadingText">
    <w:name w:val="AU_Subheading_Text"/>
    <w:basedOn w:val="AUStandard"/>
    <w:link w:val="AUSubheadingTextChar"/>
    <w:qFormat/>
    <w:rsid w:val="001E7087"/>
    <w:pPr>
      <w:ind w:left="720"/>
      <w:mirrorIndents w:val="0"/>
    </w:pPr>
    <w:rPr>
      <w:lang w:eastAsia="x-none"/>
    </w:rPr>
  </w:style>
  <w:style w:type="character" w:customStyle="1" w:styleId="AUSubheading2Char">
    <w:name w:val="AU_Subheading_2 Char"/>
    <w:basedOn w:val="Heading4Char"/>
    <w:link w:val="AUSubheading2"/>
    <w:rsid w:val="00757423"/>
    <w:rPr>
      <w:rFonts w:eastAsia="Times New Roman"/>
      <w:b/>
      <w:bCs/>
      <w:i w:val="0"/>
      <w:iCs/>
      <w:color w:val="808080" w:themeColor="background1" w:themeShade="80"/>
      <w:sz w:val="24"/>
      <w:szCs w:val="22"/>
      <w:lang w:val="x-none" w:eastAsia="x-none"/>
    </w:rPr>
  </w:style>
  <w:style w:type="paragraph" w:customStyle="1" w:styleId="AUCaption">
    <w:name w:val="AU_Caption"/>
    <w:basedOn w:val="Caption"/>
    <w:next w:val="AUStandard"/>
    <w:link w:val="AUCaptionChar"/>
    <w:qFormat/>
    <w:rsid w:val="002F1697"/>
    <w:pPr>
      <w:spacing w:after="0"/>
      <w:jc w:val="center"/>
    </w:pPr>
    <w:rPr>
      <w:smallCaps/>
      <w:sz w:val="20"/>
    </w:rPr>
  </w:style>
  <w:style w:type="character" w:customStyle="1" w:styleId="AUSubheadingTextChar">
    <w:name w:val="AU_Subheading_Text Char"/>
    <w:basedOn w:val="AUStandardChar"/>
    <w:link w:val="AUSubheadingText"/>
    <w:rsid w:val="001E7087"/>
    <w:rPr>
      <w:rFonts w:asciiTheme="minorHAnsi" w:hAnsiTheme="minorHAnsi"/>
      <w:sz w:val="22"/>
      <w:szCs w:val="22"/>
      <w:lang w:eastAsia="x-none"/>
    </w:rPr>
  </w:style>
  <w:style w:type="character" w:customStyle="1" w:styleId="AUCaptionChar">
    <w:name w:val="AU_Caption Char"/>
    <w:basedOn w:val="DefaultParagraphFont"/>
    <w:link w:val="AUCaption"/>
    <w:rsid w:val="002F1697"/>
    <w:rPr>
      <w:rFonts w:asciiTheme="minorHAnsi" w:hAnsiTheme="minorHAnsi"/>
      <w:i/>
      <w:iCs/>
      <w:smallCaps/>
      <w:color w:val="1F497D" w:themeColor="text2"/>
      <w:szCs w:val="18"/>
    </w:rPr>
  </w:style>
  <w:style w:type="paragraph" w:styleId="Caption">
    <w:name w:val="caption"/>
    <w:basedOn w:val="Normal"/>
    <w:next w:val="Normal"/>
    <w:uiPriority w:val="35"/>
    <w:semiHidden/>
    <w:unhideWhenUsed/>
    <w:qFormat/>
    <w:locked/>
    <w:rsid w:val="001E7087"/>
    <w:pPr>
      <w:spacing w:after="200"/>
    </w:pPr>
    <w:rPr>
      <w:i/>
      <w:iCs/>
      <w:color w:val="1F497D" w:themeColor="text2"/>
      <w:sz w:val="18"/>
      <w:szCs w:val="18"/>
    </w:rPr>
  </w:style>
  <w:style w:type="character" w:styleId="Hyperlink">
    <w:name w:val="Hyperlink"/>
    <w:basedOn w:val="DefaultParagraphFont"/>
    <w:uiPriority w:val="99"/>
    <w:unhideWhenUsed/>
    <w:locked/>
    <w:rsid w:val="001A5EEB"/>
    <w:rPr>
      <w:color w:val="0000FF" w:themeColor="hyperlink"/>
      <w:u w:val="single"/>
    </w:rPr>
  </w:style>
  <w:style w:type="character" w:styleId="FollowedHyperlink">
    <w:name w:val="FollowedHyperlink"/>
    <w:basedOn w:val="DefaultParagraphFont"/>
    <w:uiPriority w:val="99"/>
    <w:semiHidden/>
    <w:unhideWhenUsed/>
    <w:locked/>
    <w:rsid w:val="00885F26"/>
    <w:rPr>
      <w:color w:val="800080" w:themeColor="followedHyperlink"/>
      <w:u w:val="single"/>
    </w:rPr>
  </w:style>
  <w:style w:type="character" w:styleId="CommentReference">
    <w:name w:val="annotation reference"/>
    <w:basedOn w:val="DefaultParagraphFont"/>
    <w:uiPriority w:val="99"/>
    <w:semiHidden/>
    <w:unhideWhenUsed/>
    <w:locked/>
    <w:rsid w:val="006E10F7"/>
    <w:rPr>
      <w:sz w:val="16"/>
      <w:szCs w:val="16"/>
    </w:rPr>
  </w:style>
  <w:style w:type="paragraph" w:styleId="CommentText">
    <w:name w:val="annotation text"/>
    <w:basedOn w:val="Normal"/>
    <w:link w:val="CommentTextChar"/>
    <w:uiPriority w:val="99"/>
    <w:semiHidden/>
    <w:unhideWhenUsed/>
    <w:locked/>
    <w:rsid w:val="006E10F7"/>
    <w:rPr>
      <w:sz w:val="20"/>
      <w:szCs w:val="20"/>
    </w:rPr>
  </w:style>
  <w:style w:type="character" w:customStyle="1" w:styleId="CommentTextChar">
    <w:name w:val="Comment Text Char"/>
    <w:basedOn w:val="DefaultParagraphFont"/>
    <w:link w:val="CommentText"/>
    <w:uiPriority w:val="99"/>
    <w:semiHidden/>
    <w:rsid w:val="006E10F7"/>
    <w:rPr>
      <w:sz w:val="20"/>
      <w:szCs w:val="20"/>
    </w:rPr>
  </w:style>
  <w:style w:type="paragraph" w:styleId="CommentSubject">
    <w:name w:val="annotation subject"/>
    <w:basedOn w:val="CommentText"/>
    <w:next w:val="CommentText"/>
    <w:link w:val="CommentSubjectChar"/>
    <w:uiPriority w:val="99"/>
    <w:semiHidden/>
    <w:unhideWhenUsed/>
    <w:locked/>
    <w:rsid w:val="006E10F7"/>
    <w:rPr>
      <w:b/>
      <w:bCs/>
    </w:rPr>
  </w:style>
  <w:style w:type="character" w:customStyle="1" w:styleId="CommentSubjectChar">
    <w:name w:val="Comment Subject Char"/>
    <w:basedOn w:val="CommentTextChar"/>
    <w:link w:val="CommentSubject"/>
    <w:uiPriority w:val="99"/>
    <w:semiHidden/>
    <w:rsid w:val="006E10F7"/>
    <w:rPr>
      <w:b/>
      <w:bCs/>
      <w:sz w:val="20"/>
      <w:szCs w:val="20"/>
    </w:rPr>
  </w:style>
  <w:style w:type="character" w:styleId="UnresolvedMention">
    <w:name w:val="Unresolved Mention"/>
    <w:basedOn w:val="DefaultParagraphFont"/>
    <w:uiPriority w:val="99"/>
    <w:semiHidden/>
    <w:unhideWhenUsed/>
    <w:rsid w:val="00802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60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utodesk.com/autodesk-university" TargetMode="External"/><Relationship Id="rId18" Type="http://schemas.openxmlformats.org/officeDocument/2006/relationships/hyperlink" Target="https://www.autodesk.com/autodesk-university/sites/default/files/media/file/2022-05/Panel-ClassHandoutCS500072ClassHandoutCS500072ColeAU202v2.pdf"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au.speaker@autodeskuniversity.com" TargetMode="External"/><Relationship Id="rId17" Type="http://schemas.openxmlformats.org/officeDocument/2006/relationships/hyperlink" Target="https://www.autodesk.com/autodesk-university/sites/default/files/media/file/2022-05/CaseStudy-ClassHandoutFTV500006ClassHandoutFTV500006FidrickAU2021v2.pdf"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knowledge.autodesk.com/community/screencast" TargetMode="External"/><Relationship Id="rId20" Type="http://schemas.openxmlformats.org/officeDocument/2006/relationships/hyperlink" Target="https://www.autodesk.com/autodesk-university/sites/default/files/media/file/2022-05/Example-Roundtable-ClassHandoutCES319304RChadFranklin.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utodeskuniversity.smarteventscloud.com/portal/v2/login"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knowledge.autodesk.com/" TargetMode="External"/><Relationship Id="rId23" Type="http://schemas.openxmlformats.org/officeDocument/2006/relationships/footer" Target="footer1.xml"/><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www.autodesk.com/autodesk-university/sites/default/files/media/file/2022-05/TechnicalInstructioClassHandoutAE500013ClassHandoutAE50013CiroCardosov2.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utodesk.com/autodesk-university" TargetMode="External"/><Relationship Id="rId22" Type="http://schemas.openxmlformats.org/officeDocument/2006/relationships/header" Target="header2.xml"/><Relationship Id="rId27" Type="http://schemas.openxmlformats.org/officeDocument/2006/relationships/image" Target="media/image3.tiff"/><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sidy.mcclean/Downloads/AU2023-Class-Handout-Template%2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252024AC235B41A08F2E8AE68A0E9E" ma:contentTypeVersion="16" ma:contentTypeDescription="Create a new document." ma:contentTypeScope="" ma:versionID="8e40d3f164d1f0296ef42988353e11f4">
  <xsd:schema xmlns:xsd="http://www.w3.org/2001/XMLSchema" xmlns:xs="http://www.w3.org/2001/XMLSchema" xmlns:p="http://schemas.microsoft.com/office/2006/metadata/properties" xmlns:ns2="958c61c4-7649-4d22-a75c-072b384e9690" xmlns:ns3="3c26afcc-cc4d-4801-966f-95fb1302de2f" targetNamespace="http://schemas.microsoft.com/office/2006/metadata/properties" ma:root="true" ma:fieldsID="e2cda0ff2601365532d66cf1bc20add3" ns2:_="" ns3:_="">
    <xsd:import namespace="958c61c4-7649-4d22-a75c-072b384e9690"/>
    <xsd:import namespace="3c26afcc-cc4d-4801-966f-95fb1302de2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8c61c4-7649-4d22-a75c-072b384e96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3486984-7067-43be-b043-3c90f94ef9b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c26afcc-cc4d-4801-966f-95fb1302de2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637ab0a-f107-4e0a-a311-8848384755da}" ma:internalName="TaxCatchAll" ma:showField="CatchAllData" ma:web="3c26afcc-cc4d-4801-966f-95fb1302de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58c61c4-7649-4d22-a75c-072b384e9690">
      <Terms xmlns="http://schemas.microsoft.com/office/infopath/2007/PartnerControls"/>
    </lcf76f155ced4ddcb4097134ff3c332f>
    <TaxCatchAll xmlns="3c26afcc-cc4d-4801-966f-95fb1302de2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20B49-3811-4432-8BBC-6A720E80C7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8c61c4-7649-4d22-a75c-072b384e9690"/>
    <ds:schemaRef ds:uri="3c26afcc-cc4d-4801-966f-95fb1302de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44C24C-AECC-4750-BA60-6BB17DC8BDB2}">
  <ds:schemaRefs>
    <ds:schemaRef ds:uri="http://schemas.microsoft.com/office/2006/metadata/properties"/>
    <ds:schemaRef ds:uri="http://schemas.microsoft.com/office/infopath/2007/PartnerControls"/>
    <ds:schemaRef ds:uri="958c61c4-7649-4d22-a75c-072b384e9690"/>
    <ds:schemaRef ds:uri="3c26afcc-cc4d-4801-966f-95fb1302de2f"/>
  </ds:schemaRefs>
</ds:datastoreItem>
</file>

<file path=customXml/itemProps3.xml><?xml version="1.0" encoding="utf-8"?>
<ds:datastoreItem xmlns:ds="http://schemas.openxmlformats.org/officeDocument/2006/customXml" ds:itemID="{CAD283E3-1926-4844-84B0-828385D39565}">
  <ds:schemaRefs>
    <ds:schemaRef ds:uri="http://schemas.microsoft.com/sharepoint/v3/contenttype/forms"/>
  </ds:schemaRefs>
</ds:datastoreItem>
</file>

<file path=customXml/itemProps4.xml><?xml version="1.0" encoding="utf-8"?>
<ds:datastoreItem xmlns:ds="http://schemas.openxmlformats.org/officeDocument/2006/customXml" ds:itemID="{C58B768D-1656-B540-9188-7A311DD4B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AU2023-Class-Handout-Template (5).dotx</Template>
  <TotalTime>0</TotalTime>
  <Pages>3</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5781</CharactersWithSpaces>
  <SharedDoc>false</SharedDoc>
  <HLinks>
    <vt:vector size="6" baseType="variant">
      <vt:variant>
        <vt:i4>5963839</vt:i4>
      </vt:variant>
      <vt:variant>
        <vt:i4>3385</vt:i4>
      </vt:variant>
      <vt:variant>
        <vt:i4>1025</vt:i4>
      </vt:variant>
      <vt:variant>
        <vt:i4>1</vt:i4>
      </vt:variant>
      <vt:variant>
        <vt:lpwstr>au-2013-logo-one-line-color-final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Casidy McClean</cp:lastModifiedBy>
  <cp:revision>1</cp:revision>
  <cp:lastPrinted>2013-10-11T16:01:00Z</cp:lastPrinted>
  <dcterms:created xsi:type="dcterms:W3CDTF">2023-09-06T23:16:00Z</dcterms:created>
  <dcterms:modified xsi:type="dcterms:W3CDTF">2023-09-06T23:16:00Z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0x0101005A252024AC235B41A08F2E8AE68A0E9E</vt:lpwstr>
  </property>
  <property fmtid="{D5CDD505-2E9C-101B-9397-08002B2CF9AE}" pid="3" name="Order">
    <vt:r8>184280200</vt:r8>
  </property>
  <property fmtid="{D5CDD505-2E9C-101B-9397-08002B2CF9AE}" pid="4" name="_ExtendedDescription">
    <vt:lpwstr/>
  </property>
  <property fmtid="{D5CDD505-2E9C-101B-9397-08002B2CF9AE}" pid="5" name="MediaServiceImageTags">
    <vt:lpwstr/>
  </property>
</Properties>
</file>